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33400E" w:rsidRDefault="00560AB9" w:rsidP="001A6306">
          <w:pPr>
            <w:rPr>
              <w:noProof/>
              <w:color w:val="775F55" w:themeColor="text2"/>
              <w:sz w:val="32"/>
              <w:szCs w:val="32"/>
            </w:rPr>
          </w:pPr>
          <w:r>
            <w:rPr>
              <w:noProof/>
              <w:color w:val="775F55" w:themeColor="text2"/>
              <w:sz w:val="32"/>
              <w:szCs w:val="32"/>
              <w:lang w:eastAsia="en-U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1028700</wp:posOffset>
                </wp:positionV>
                <wp:extent cx="3257550" cy="1887855"/>
                <wp:effectExtent l="0" t="0" r="0" b="0"/>
                <wp:wrapThrough wrapText="bothSides">
                  <wp:wrapPolygon edited="0">
                    <wp:start x="0" y="0"/>
                    <wp:lineTo x="0" y="21360"/>
                    <wp:lineTo x="21474" y="21360"/>
                    <wp:lineTo x="21474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-wordle.pn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1887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CDFCF15" wp14:editId="41184281">
                    <wp:simplePos x="0" y="0"/>
                    <wp:positionH relativeFrom="margin">
                      <wp:posOffset>-476250</wp:posOffset>
                    </wp:positionH>
                    <wp:positionV relativeFrom="paragraph">
                      <wp:posOffset>2057400</wp:posOffset>
                    </wp:positionV>
                    <wp:extent cx="4095750" cy="70675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5750" cy="706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C3CA5" w:rsidRPr="00560AB9" w:rsidRDefault="00FC3CA5" w:rsidP="00560AB9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0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60AB9">
                                  <w:rPr>
                                    <w:b/>
                                    <w:color w:val="000000" w:themeColor="text1"/>
                                    <w:sz w:val="10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DATA</w:t>
                                </w:r>
                              </w:p>
                              <w:p w:rsidR="00FC3CA5" w:rsidRPr="00560AB9" w:rsidRDefault="00FC3CA5" w:rsidP="00560AB9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0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60AB9">
                                  <w:rPr>
                                    <w:b/>
                                    <w:color w:val="000000" w:themeColor="text1"/>
                                    <w:sz w:val="10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STRUCTURES </w:t>
                                </w:r>
                                <w:r w:rsidRPr="00560AB9">
                                  <w:rPr>
                                    <w:b/>
                                    <w:color w:val="000000" w:themeColor="text1"/>
                                    <w:sz w:val="10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AND</w:t>
                                </w:r>
                              </w:p>
                              <w:p w:rsidR="00FC3CA5" w:rsidRPr="00560AB9" w:rsidRDefault="00FC3CA5" w:rsidP="00560AB9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0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60AB9">
                                  <w:rPr>
                                    <w:b/>
                                    <w:color w:val="000000" w:themeColor="text1"/>
                                    <w:sz w:val="10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ALGORITHMS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DFCF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37.5pt;margin-top:162pt;width:322.5pt;height:55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" filled="f" stroked="f">
                    <v:fill o:detectmouseclick="t"/>
                    <v:textbox>
                      <w:txbxContent>
                        <w:p w:rsidR="00FC3CA5" w:rsidRPr="00560AB9" w:rsidRDefault="00FC3CA5" w:rsidP="00560AB9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0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60AB9">
                            <w:rPr>
                              <w:b/>
                              <w:color w:val="000000" w:themeColor="text1"/>
                              <w:sz w:val="10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DATA</w:t>
                          </w:r>
                        </w:p>
                        <w:p w:rsidR="00FC3CA5" w:rsidRPr="00560AB9" w:rsidRDefault="00FC3CA5" w:rsidP="00560AB9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0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60AB9">
                            <w:rPr>
                              <w:b/>
                              <w:color w:val="000000" w:themeColor="text1"/>
                              <w:sz w:val="10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STRUCTURES </w:t>
                          </w:r>
                          <w:r w:rsidRPr="00560AB9">
                            <w:rPr>
                              <w:b/>
                              <w:color w:val="000000" w:themeColor="text1"/>
                              <w:sz w:val="10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AND</w:t>
                          </w:r>
                        </w:p>
                        <w:p w:rsidR="00FC3CA5" w:rsidRPr="00560AB9" w:rsidRDefault="00FC3CA5" w:rsidP="00560AB9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0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60AB9">
                            <w:rPr>
                              <w:b/>
                              <w:color w:val="000000" w:themeColor="text1"/>
                              <w:sz w:val="10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ALGORITHMS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B57C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CA5" w:rsidRPr="000D6952" w:rsidRDefault="00FC3CA5">
                                <w:pPr>
                                  <w:pStyle w:val="Subtitle"/>
                                  <w:rPr>
                                    <w:sz w:val="32"/>
                                  </w:rPr>
                                </w:pPr>
                                <w:r w:rsidRPr="000D6952">
                                  <w:rPr>
                                    <w:sz w:val="32"/>
                                  </w:rPr>
                                  <w:t xml:space="preserve">Project by: </w:t>
                                </w:r>
                                <w:sdt>
                                  <w:sdtPr>
                                    <w:rPr>
                                      <w:b/>
                                      <w:sz w:val="32"/>
                                    </w:r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6952">
                                      <w:rPr>
                                        <w:b/>
                                        <w:sz w:val="32"/>
                                      </w:rPr>
                                      <w:t>M.</w:t>
                                    </w:r>
                                    <w:r w:rsidRPr="000D6952">
                                      <w:rPr>
                                        <w:b/>
                                        <w:sz w:val="32"/>
                                      </w:rPr>
                                      <w:t xml:space="preserve"> Anas Baig</w:t>
                                    </w:r>
                                  </w:sdtContent>
                                </w:sdt>
                              </w:p>
                              <w:p w:rsidR="00FC3CA5" w:rsidRPr="000D6952" w:rsidRDefault="005B5084">
                                <w:pPr>
                                  <w:pStyle w:val="Contactinfo"/>
                                  <w:rPr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EC55EC51CEFD4C99AFBE815A1ED2D66F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3CA5" w:rsidRPr="000D6952">
                                      <w:rPr>
                                        <w:sz w:val="28"/>
                                      </w:rPr>
                                      <w:t>01-134152-037</w:t>
                                    </w:r>
                                  </w:sdtContent>
                                </w:sdt>
                              </w:p>
                              <w:p w:rsidR="00FC3CA5" w:rsidRPr="000D6952" w:rsidRDefault="005B5084">
                                <w:pPr>
                                  <w:pStyle w:val="Contactinfo"/>
                                  <w:rPr>
                                    <w:sz w:val="26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BFCCE319A08F4131BF93C0619CEE914C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3CA5" w:rsidRPr="000D6952">
                                      <w:rPr>
                                        <w:sz w:val="28"/>
                                      </w:rPr>
                                      <w:t>BS(CS)-4A</w:t>
                                    </w:r>
                                  </w:sdtContent>
                                </w:sdt>
                                <w:r w:rsidR="00FC3CA5" w:rsidRPr="000D6952">
                                  <w:rPr>
                                    <w:sz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5" o:spid="_x0000_s1027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" filled="f" stroked="f" strokeweight=".5pt">
                    <v:textbox inset="0,0,0,0">
                      <w:txbxContent>
                        <w:p w:rsidR="00FC3CA5" w:rsidRPr="000D6952" w:rsidRDefault="00FC3CA5">
                          <w:pPr>
                            <w:pStyle w:val="Subtitle"/>
                            <w:rPr>
                              <w:sz w:val="32"/>
                            </w:rPr>
                          </w:pPr>
                          <w:r w:rsidRPr="000D6952">
                            <w:rPr>
                              <w:sz w:val="32"/>
                            </w:rPr>
                            <w:t xml:space="preserve">Project by: </w:t>
                          </w:r>
                          <w:sdt>
                            <w:sdtPr>
                              <w:rPr>
                                <w:b/>
                                <w:sz w:val="32"/>
                              </w:r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D6952">
                                <w:rPr>
                                  <w:b/>
                                  <w:sz w:val="32"/>
                                </w:rPr>
                                <w:t>M.</w:t>
                              </w:r>
                              <w:r w:rsidRPr="000D6952">
                                <w:rPr>
                                  <w:b/>
                                  <w:sz w:val="32"/>
                                </w:rPr>
                                <w:t xml:space="preserve"> Anas Baig</w:t>
                              </w:r>
                            </w:sdtContent>
                          </w:sdt>
                        </w:p>
                        <w:p w:rsidR="00FC3CA5" w:rsidRPr="000D6952" w:rsidRDefault="00FC3CA5">
                          <w:pPr>
                            <w:pStyle w:val="Contactinfo"/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Company"/>
                              <w:tag w:val=""/>
                              <w:id w:val="733736139"/>
                              <w:placeholder>
                                <w:docPart w:val="EC55EC51CEFD4C99AFBE815A1ED2D66F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D6952">
                                <w:rPr>
                                  <w:sz w:val="28"/>
                                </w:rPr>
                                <w:t>01-134152-037</w:t>
                              </w:r>
                            </w:sdtContent>
                          </w:sdt>
                        </w:p>
                        <w:p w:rsidR="00FC3CA5" w:rsidRPr="000D6952" w:rsidRDefault="00FC3CA5">
                          <w:pPr>
                            <w:pStyle w:val="Contactinfo"/>
                            <w:rPr>
                              <w:sz w:val="26"/>
                            </w:rPr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Company Address"/>
                              <w:tag w:val=""/>
                              <w:id w:val="-1515219664"/>
                              <w:placeholder>
                                <w:docPart w:val="BFCCE319A08F4131BF93C0619CEE914C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0D6952">
                                <w:rPr>
                                  <w:sz w:val="28"/>
                                </w:rPr>
                                <w:t>BS(CS)-4A</w:t>
                              </w:r>
                            </w:sdtContent>
                          </w:sdt>
                          <w:r w:rsidRPr="000D6952">
                            <w:rPr>
                              <w:sz w:val="26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6B57C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posOffset>415290</wp:posOffset>
                    </wp:positionH>
                    <wp:positionV relativeFrom="page">
                      <wp:posOffset>4572000</wp:posOffset>
                    </wp:positionV>
                    <wp:extent cx="5522595" cy="2873375"/>
                    <wp:effectExtent l="0" t="0" r="1905" b="3175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287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CA5" w:rsidRDefault="00FC3CA5">
                                <w:pPr>
                                  <w:pStyle w:val="Logo"/>
                                </w:pPr>
                                <w:r>
                                  <w:rPr>
                                    <w:lang w:eastAsia="en-US"/>
                                  </w:rPr>
                                  <w:drawing>
                                    <wp:inline distT="0" distB="0" distL="0" distR="0">
                                      <wp:extent cx="2196465" cy="2633538"/>
                                      <wp:effectExtent l="0" t="0" r="0" b="0"/>
                                      <wp:docPr id="2" name="Picture 2" descr="Image result for bahria university 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bahria university 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97494" cy="26347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3CA5" w:rsidRDefault="00FC3CA5">
                                    <w:pPr>
                                      <w:pStyle w:val="Titl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3CA5" w:rsidRDefault="00FC3CA5">
                                    <w:pPr>
                                      <w:pStyle w:val="Subtitle"/>
                                    </w:pPr>
                                    <w: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7" o:spid="_x0000_s1028" type="#_x0000_t202" alt="Title and subtitle" style="position:absolute;left:0;text-align:left;margin-left:32.7pt;margin-top:5in;width:434.85pt;height:2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" filled="f" stroked="f" strokeweight=".5pt">
                    <v:textbox inset="0,0,0,0">
                      <w:txbxContent>
                        <w:p w:rsidR="00FC3CA5" w:rsidRDefault="00FC3CA5">
                          <w:pPr>
                            <w:pStyle w:val="Logo"/>
                          </w:pPr>
                          <w:r>
                            <w:rPr>
                              <w:lang w:eastAsia="en-US"/>
                            </w:rPr>
                            <w:drawing>
                              <wp:inline distT="0" distB="0" distL="0" distR="0">
                                <wp:extent cx="2196465" cy="2633538"/>
                                <wp:effectExtent l="0" t="0" r="0" b="0"/>
                                <wp:docPr id="2" name="Picture 2" descr="Image result for bahria university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bahria university 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97494" cy="26347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C3CA5" w:rsidRDefault="00FC3CA5">
                              <w:pPr>
                                <w:pStyle w:val="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C3CA5" w:rsidRDefault="00FC3CA5">
                              <w:pPr>
                                <w:pStyle w:val="Subtitle"/>
                              </w:pPr>
                              <w: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6B57C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C3CA5" w:rsidRDefault="00FC3CA5" w:rsidP="001A6306">
                                    <w:pPr>
                                      <w:pStyle w:val="Subtitle"/>
                                      <w:ind w:left="2160" w:firstLine="720"/>
                                      <w:jc w:val="left"/>
                                    </w:pPr>
                                    <w:r>
                                      <w:t>May 23,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9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5xS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3CA5" w:rsidRDefault="00FC3CA5" w:rsidP="001A6306">
                              <w:pPr>
                                <w:pStyle w:val="Subtitle"/>
                                <w:ind w:left="2160" w:firstLine="720"/>
                                <w:jc w:val="left"/>
                              </w:pPr>
                              <w:r>
                                <w:t>May 23,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6B57C3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E56C74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" fillcolor="#0070c0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B57C3"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:rsidR="001A6306" w:rsidRPr="00EF449D" w:rsidRDefault="001A6306" w:rsidP="005E330B">
      <w:pPr>
        <w:jc w:val="center"/>
        <w:rPr>
          <w:b/>
          <w:noProof/>
          <w:sz w:val="34"/>
          <w:szCs w:val="32"/>
        </w:rPr>
      </w:pPr>
      <w:r w:rsidRPr="00EF449D">
        <w:rPr>
          <w:noProof/>
          <w:sz w:val="34"/>
          <w:szCs w:val="32"/>
        </w:rPr>
        <w:lastRenderedPageBreak/>
        <w:t xml:space="preserve">Title: </w:t>
      </w:r>
      <w:r w:rsidRPr="00EF449D">
        <w:rPr>
          <w:b/>
          <w:noProof/>
          <w:sz w:val="34"/>
          <w:szCs w:val="32"/>
        </w:rPr>
        <w:t>Spending(Budget) T</w:t>
      </w:r>
      <w:r w:rsidR="005E330B" w:rsidRPr="00EF449D">
        <w:rPr>
          <w:b/>
          <w:noProof/>
          <w:sz w:val="34"/>
          <w:szCs w:val="32"/>
        </w:rPr>
        <w:t>racking Application</w:t>
      </w:r>
      <w:r w:rsidR="00EF449D">
        <w:rPr>
          <w:b/>
          <w:noProof/>
          <w:sz w:val="34"/>
          <w:szCs w:val="32"/>
        </w:rPr>
        <w:br/>
      </w:r>
    </w:p>
    <w:p w:rsidR="001A6306" w:rsidRPr="00CA219D" w:rsidRDefault="00CA219D" w:rsidP="001A6306">
      <w:pPr>
        <w:rPr>
          <w:b/>
          <w:sz w:val="28"/>
          <w:szCs w:val="40"/>
        </w:rPr>
      </w:pPr>
      <w:r w:rsidRPr="00EF449D">
        <w:rPr>
          <w:b/>
          <w:sz w:val="30"/>
          <w:szCs w:val="40"/>
          <w:highlight w:val="lightGray"/>
        </w:rPr>
        <w:t>INTRODUCTION:</w:t>
      </w:r>
      <w:r w:rsidRPr="00EF449D">
        <w:rPr>
          <w:b/>
          <w:sz w:val="30"/>
          <w:szCs w:val="40"/>
          <w:highlight w:val="lightGray"/>
        </w:rPr>
        <w:tab/>
      </w:r>
      <w:r w:rsidRPr="00CA219D">
        <w:rPr>
          <w:b/>
          <w:sz w:val="28"/>
          <w:szCs w:val="40"/>
          <w:highlight w:val="lightGray"/>
        </w:rPr>
        <w:tab/>
      </w:r>
      <w:r w:rsidRPr="00CA219D">
        <w:rPr>
          <w:b/>
          <w:sz w:val="28"/>
          <w:szCs w:val="40"/>
          <w:highlight w:val="lightGray"/>
        </w:rPr>
        <w:tab/>
      </w:r>
      <w:r w:rsidRPr="00CA219D">
        <w:rPr>
          <w:b/>
          <w:sz w:val="28"/>
          <w:szCs w:val="40"/>
          <w:highlight w:val="lightGray"/>
        </w:rPr>
        <w:tab/>
      </w:r>
      <w:r w:rsidRPr="00CA219D">
        <w:rPr>
          <w:b/>
          <w:sz w:val="28"/>
          <w:szCs w:val="40"/>
          <w:highlight w:val="lightGray"/>
        </w:rPr>
        <w:tab/>
      </w:r>
      <w:r w:rsidRPr="00CA219D">
        <w:rPr>
          <w:b/>
          <w:sz w:val="28"/>
          <w:szCs w:val="40"/>
          <w:highlight w:val="lightGray"/>
        </w:rPr>
        <w:tab/>
      </w:r>
      <w:r w:rsidRPr="00CA219D">
        <w:rPr>
          <w:b/>
          <w:sz w:val="28"/>
          <w:szCs w:val="40"/>
          <w:highlight w:val="lightGray"/>
        </w:rPr>
        <w:tab/>
      </w:r>
      <w:r w:rsidRPr="00CA219D">
        <w:rPr>
          <w:b/>
          <w:sz w:val="28"/>
          <w:szCs w:val="40"/>
          <w:highlight w:val="lightGray"/>
        </w:rPr>
        <w:tab/>
      </w:r>
      <w:r w:rsidRPr="00CA219D">
        <w:rPr>
          <w:b/>
          <w:sz w:val="28"/>
          <w:szCs w:val="40"/>
          <w:highlight w:val="lightGray"/>
        </w:rPr>
        <w:tab/>
        <w:t xml:space="preserve"> </w:t>
      </w:r>
      <w:r w:rsidR="00EF449D">
        <w:rPr>
          <w:b/>
          <w:sz w:val="28"/>
          <w:szCs w:val="40"/>
          <w:highlight w:val="lightGray"/>
        </w:rPr>
        <w:tab/>
      </w:r>
      <w:r w:rsidRPr="00CA219D">
        <w:rPr>
          <w:b/>
          <w:sz w:val="28"/>
          <w:szCs w:val="40"/>
          <w:highlight w:val="lightGray"/>
        </w:rPr>
        <w:t xml:space="preserve">     </w:t>
      </w:r>
      <w:r w:rsidRPr="00CA219D">
        <w:rPr>
          <w:b/>
          <w:color w:val="BFBFBF" w:themeColor="background1" w:themeShade="BF"/>
          <w:sz w:val="28"/>
          <w:szCs w:val="40"/>
          <w:highlight w:val="lightGray"/>
        </w:rPr>
        <w:t>.</w:t>
      </w:r>
    </w:p>
    <w:p w:rsidR="001A6306" w:rsidRDefault="001A6306" w:rsidP="001A6306">
      <w:pPr>
        <w:rPr>
          <w:b/>
          <w:color w:val="BFBFBF" w:themeColor="background1" w:themeShade="BF"/>
          <w:sz w:val="28"/>
          <w:szCs w:val="40"/>
        </w:rPr>
      </w:pPr>
      <w:r w:rsidRPr="00CA219D">
        <w:rPr>
          <w:b/>
          <w:sz w:val="28"/>
          <w:szCs w:val="40"/>
        </w:rPr>
        <w:tab/>
      </w:r>
      <w:r w:rsidRPr="00CA219D">
        <w:rPr>
          <w:sz w:val="28"/>
          <w:szCs w:val="40"/>
        </w:rPr>
        <w:t xml:space="preserve">Spending Tracker is basically an application which keeps record of the daily </w:t>
      </w:r>
      <w:r w:rsidRPr="00CA219D">
        <w:rPr>
          <w:b/>
          <w:sz w:val="28"/>
          <w:szCs w:val="40"/>
        </w:rPr>
        <w:t>Income</w:t>
      </w:r>
      <w:r w:rsidRPr="00CA219D">
        <w:rPr>
          <w:sz w:val="28"/>
          <w:szCs w:val="40"/>
        </w:rPr>
        <w:t xml:space="preserve"> and </w:t>
      </w:r>
      <w:r w:rsidRPr="00CA219D">
        <w:rPr>
          <w:b/>
          <w:sz w:val="28"/>
          <w:szCs w:val="40"/>
        </w:rPr>
        <w:t xml:space="preserve">Expenses </w:t>
      </w:r>
      <w:r w:rsidRPr="00CA219D">
        <w:rPr>
          <w:sz w:val="28"/>
          <w:szCs w:val="40"/>
        </w:rPr>
        <w:t>of the user. It helps the user to maintains his daily budget and saves money by keeping an eye on his spending</w:t>
      </w:r>
      <w:r w:rsidR="005E330B" w:rsidRPr="00CA219D">
        <w:rPr>
          <w:sz w:val="28"/>
          <w:szCs w:val="40"/>
        </w:rPr>
        <w:t>.</w:t>
      </w:r>
      <w:r w:rsidR="005E330B" w:rsidRPr="00CA219D">
        <w:rPr>
          <w:sz w:val="28"/>
          <w:szCs w:val="40"/>
        </w:rPr>
        <w:br/>
      </w:r>
      <w:r w:rsidRPr="00CA219D">
        <w:rPr>
          <w:b/>
          <w:sz w:val="28"/>
          <w:szCs w:val="40"/>
        </w:rPr>
        <w:br/>
      </w:r>
      <w:r w:rsidR="00CA219D" w:rsidRPr="00EF449D">
        <w:rPr>
          <w:b/>
          <w:sz w:val="30"/>
          <w:szCs w:val="40"/>
          <w:highlight w:val="lightGray"/>
        </w:rPr>
        <w:t>PROGRAMMING CONCEPTS USED:</w:t>
      </w:r>
      <w:r w:rsidR="00CA219D" w:rsidRPr="00CA219D">
        <w:rPr>
          <w:b/>
          <w:sz w:val="28"/>
          <w:szCs w:val="40"/>
          <w:highlight w:val="lightGray"/>
        </w:rPr>
        <w:tab/>
      </w:r>
      <w:r w:rsidR="00CA219D" w:rsidRPr="00CA219D">
        <w:rPr>
          <w:b/>
          <w:sz w:val="28"/>
          <w:szCs w:val="40"/>
          <w:highlight w:val="lightGray"/>
        </w:rPr>
        <w:tab/>
      </w:r>
      <w:r w:rsidR="00CA219D" w:rsidRPr="00CA219D">
        <w:rPr>
          <w:b/>
          <w:sz w:val="28"/>
          <w:szCs w:val="40"/>
          <w:highlight w:val="lightGray"/>
        </w:rPr>
        <w:tab/>
      </w:r>
      <w:r w:rsidR="00CA219D" w:rsidRPr="00CA219D">
        <w:rPr>
          <w:b/>
          <w:sz w:val="28"/>
          <w:szCs w:val="40"/>
          <w:highlight w:val="lightGray"/>
        </w:rPr>
        <w:tab/>
      </w:r>
      <w:r w:rsidR="00CA219D" w:rsidRPr="00CA219D">
        <w:rPr>
          <w:b/>
          <w:sz w:val="28"/>
          <w:szCs w:val="40"/>
          <w:highlight w:val="lightGray"/>
        </w:rPr>
        <w:tab/>
        <w:t xml:space="preserve">    </w:t>
      </w:r>
      <w:r w:rsidR="000D6952">
        <w:rPr>
          <w:b/>
          <w:sz w:val="28"/>
          <w:szCs w:val="40"/>
          <w:highlight w:val="lightGray"/>
        </w:rPr>
        <w:t xml:space="preserve">     </w:t>
      </w:r>
      <w:r w:rsidR="00EF449D">
        <w:rPr>
          <w:b/>
          <w:sz w:val="28"/>
          <w:szCs w:val="40"/>
          <w:highlight w:val="lightGray"/>
        </w:rPr>
        <w:tab/>
      </w:r>
      <w:r w:rsidR="00CA219D" w:rsidRPr="00CA219D">
        <w:rPr>
          <w:b/>
          <w:sz w:val="28"/>
          <w:szCs w:val="40"/>
          <w:highlight w:val="lightGray"/>
        </w:rPr>
        <w:t xml:space="preserve">   </w:t>
      </w:r>
      <w:r w:rsidR="00CA219D" w:rsidRPr="00CA219D">
        <w:rPr>
          <w:b/>
          <w:color w:val="BFBFBF" w:themeColor="background1" w:themeShade="BF"/>
          <w:sz w:val="28"/>
          <w:szCs w:val="40"/>
          <w:highlight w:val="lightGray"/>
        </w:rPr>
        <w:t>.</w:t>
      </w:r>
    </w:p>
    <w:p w:rsidR="00EF449D" w:rsidRPr="00CA219D" w:rsidRDefault="00EF449D" w:rsidP="001A6306">
      <w:pPr>
        <w:rPr>
          <w:b/>
          <w:sz w:val="28"/>
          <w:szCs w:val="40"/>
        </w:rPr>
      </w:pPr>
    </w:p>
    <w:p w:rsidR="001A6306" w:rsidRPr="00CA219D" w:rsidRDefault="00560AB9" w:rsidP="001A6306">
      <w:pPr>
        <w:pStyle w:val="ListParagraph"/>
        <w:numPr>
          <w:ilvl w:val="0"/>
          <w:numId w:val="3"/>
        </w:numPr>
        <w:rPr>
          <w:sz w:val="28"/>
          <w:szCs w:val="40"/>
        </w:rPr>
      </w:pPr>
      <w:r w:rsidRPr="00CA219D">
        <w:rPr>
          <w:sz w:val="28"/>
          <w:szCs w:val="40"/>
        </w:rPr>
        <w:t>Linked Lists</w:t>
      </w:r>
      <w:r w:rsidR="001A6306" w:rsidRPr="00CA219D">
        <w:rPr>
          <w:sz w:val="28"/>
          <w:szCs w:val="40"/>
        </w:rPr>
        <w:t>.</w:t>
      </w:r>
    </w:p>
    <w:p w:rsidR="001A6306" w:rsidRPr="00CA219D" w:rsidRDefault="00560AB9" w:rsidP="001A6306">
      <w:pPr>
        <w:pStyle w:val="ListParagraph"/>
        <w:numPr>
          <w:ilvl w:val="0"/>
          <w:numId w:val="3"/>
        </w:numPr>
        <w:rPr>
          <w:sz w:val="28"/>
          <w:szCs w:val="40"/>
        </w:rPr>
      </w:pPr>
      <w:r w:rsidRPr="00CA219D">
        <w:rPr>
          <w:sz w:val="28"/>
          <w:szCs w:val="40"/>
        </w:rPr>
        <w:t>Dynamic Memory Allocation</w:t>
      </w:r>
      <w:r w:rsidR="001A6306" w:rsidRPr="00CA219D">
        <w:rPr>
          <w:sz w:val="28"/>
          <w:szCs w:val="40"/>
        </w:rPr>
        <w:t>.</w:t>
      </w:r>
    </w:p>
    <w:p w:rsidR="001A6306" w:rsidRDefault="00CA219D" w:rsidP="001A6306">
      <w:pPr>
        <w:pStyle w:val="ListParagraph"/>
        <w:numPr>
          <w:ilvl w:val="0"/>
          <w:numId w:val="3"/>
        </w:numPr>
        <w:rPr>
          <w:sz w:val="28"/>
          <w:szCs w:val="40"/>
        </w:rPr>
      </w:pPr>
      <w:r w:rsidRPr="00CA219D">
        <w:rPr>
          <w:sz w:val="28"/>
          <w:szCs w:val="40"/>
        </w:rPr>
        <w:t>Traversing Linked Lists</w:t>
      </w:r>
      <w:r w:rsidR="001A6306" w:rsidRPr="00CA219D">
        <w:rPr>
          <w:sz w:val="28"/>
          <w:szCs w:val="40"/>
        </w:rPr>
        <w:t>.</w:t>
      </w:r>
    </w:p>
    <w:p w:rsidR="0020096B" w:rsidRPr="00CA219D" w:rsidRDefault="0020096B" w:rsidP="001A6306">
      <w:pPr>
        <w:pStyle w:val="ListParagraph"/>
        <w:numPr>
          <w:ilvl w:val="0"/>
          <w:numId w:val="3"/>
        </w:numPr>
        <w:rPr>
          <w:sz w:val="28"/>
          <w:szCs w:val="40"/>
        </w:rPr>
      </w:pPr>
      <w:r>
        <w:rPr>
          <w:sz w:val="28"/>
          <w:szCs w:val="40"/>
        </w:rPr>
        <w:t>Composition</w:t>
      </w:r>
    </w:p>
    <w:p w:rsidR="001A6306" w:rsidRPr="00CA219D" w:rsidRDefault="00CA219D" w:rsidP="001A6306">
      <w:pPr>
        <w:pStyle w:val="ListParagraph"/>
        <w:numPr>
          <w:ilvl w:val="0"/>
          <w:numId w:val="3"/>
        </w:numPr>
        <w:rPr>
          <w:sz w:val="28"/>
          <w:szCs w:val="40"/>
        </w:rPr>
      </w:pPr>
      <w:r w:rsidRPr="00CA219D">
        <w:rPr>
          <w:sz w:val="28"/>
          <w:szCs w:val="40"/>
        </w:rPr>
        <w:t>Insertion</w:t>
      </w:r>
      <w:r w:rsidR="001A6306" w:rsidRPr="00CA219D">
        <w:rPr>
          <w:sz w:val="28"/>
          <w:szCs w:val="40"/>
        </w:rPr>
        <w:t>.</w:t>
      </w:r>
    </w:p>
    <w:p w:rsidR="001A6306" w:rsidRPr="00CA219D" w:rsidRDefault="00CA219D" w:rsidP="00CA219D">
      <w:pPr>
        <w:pStyle w:val="ListParagraph"/>
        <w:numPr>
          <w:ilvl w:val="0"/>
          <w:numId w:val="3"/>
        </w:numPr>
        <w:rPr>
          <w:sz w:val="28"/>
          <w:szCs w:val="40"/>
        </w:rPr>
      </w:pPr>
      <w:r w:rsidRPr="00CA219D">
        <w:rPr>
          <w:sz w:val="28"/>
          <w:szCs w:val="40"/>
        </w:rPr>
        <w:t>Searching.</w:t>
      </w:r>
    </w:p>
    <w:p w:rsidR="001A6306" w:rsidRPr="00CA219D" w:rsidRDefault="001A6306" w:rsidP="001A6306">
      <w:pPr>
        <w:pStyle w:val="ListParagraph"/>
        <w:numPr>
          <w:ilvl w:val="0"/>
          <w:numId w:val="3"/>
        </w:numPr>
        <w:rPr>
          <w:sz w:val="28"/>
          <w:szCs w:val="40"/>
        </w:rPr>
      </w:pPr>
      <w:r w:rsidRPr="00CA219D">
        <w:rPr>
          <w:sz w:val="28"/>
          <w:szCs w:val="40"/>
        </w:rPr>
        <w:t>Pointers.</w:t>
      </w:r>
    </w:p>
    <w:p w:rsidR="00EF449D" w:rsidRDefault="00CA219D" w:rsidP="00EF449D">
      <w:pPr>
        <w:pStyle w:val="ListParagraph"/>
        <w:numPr>
          <w:ilvl w:val="0"/>
          <w:numId w:val="3"/>
        </w:numPr>
        <w:ind w:left="270" w:firstLine="162"/>
        <w:rPr>
          <w:sz w:val="28"/>
          <w:szCs w:val="40"/>
        </w:rPr>
      </w:pPr>
      <w:r w:rsidRPr="00CA219D">
        <w:rPr>
          <w:sz w:val="28"/>
          <w:szCs w:val="40"/>
        </w:rPr>
        <w:t>Functions.</w:t>
      </w:r>
    </w:p>
    <w:p w:rsidR="00EF449D" w:rsidRPr="00EF449D" w:rsidRDefault="00EF449D" w:rsidP="00EF449D">
      <w:pPr>
        <w:pStyle w:val="ListParagraph"/>
        <w:numPr>
          <w:ilvl w:val="0"/>
          <w:numId w:val="3"/>
        </w:numPr>
        <w:ind w:left="270" w:firstLine="162"/>
        <w:rPr>
          <w:sz w:val="28"/>
          <w:szCs w:val="40"/>
        </w:rPr>
      </w:pPr>
      <w:r w:rsidRPr="00EF449D">
        <w:rPr>
          <w:sz w:val="28"/>
          <w:szCs w:val="40"/>
        </w:rPr>
        <w:t>Strings.</w:t>
      </w:r>
    </w:p>
    <w:p w:rsidR="001A6306" w:rsidRPr="00EF449D" w:rsidRDefault="005E330B" w:rsidP="00EF449D">
      <w:pPr>
        <w:pStyle w:val="ListParagraph"/>
        <w:ind w:left="90"/>
        <w:rPr>
          <w:sz w:val="28"/>
          <w:szCs w:val="40"/>
        </w:rPr>
      </w:pPr>
      <w:r w:rsidRPr="00EF449D">
        <w:rPr>
          <w:sz w:val="28"/>
          <w:szCs w:val="40"/>
        </w:rPr>
        <w:br/>
      </w:r>
      <w:r w:rsidR="001A6306" w:rsidRPr="00EF449D">
        <w:rPr>
          <w:sz w:val="30"/>
          <w:szCs w:val="40"/>
        </w:rPr>
        <w:br/>
      </w:r>
      <w:r w:rsidR="00CA219D" w:rsidRPr="00EF449D">
        <w:rPr>
          <w:b/>
          <w:sz w:val="30"/>
          <w:szCs w:val="40"/>
          <w:highlight w:val="lightGray"/>
        </w:rPr>
        <w:t>APPLICATION FEATURES:</w:t>
      </w:r>
      <w:r w:rsidR="00CA219D" w:rsidRPr="00EF449D">
        <w:rPr>
          <w:b/>
          <w:sz w:val="28"/>
          <w:szCs w:val="40"/>
          <w:highlight w:val="lightGray"/>
        </w:rPr>
        <w:tab/>
      </w:r>
      <w:r w:rsidR="00CA219D" w:rsidRPr="00EF449D">
        <w:rPr>
          <w:b/>
          <w:sz w:val="28"/>
          <w:szCs w:val="40"/>
          <w:highlight w:val="lightGray"/>
        </w:rPr>
        <w:tab/>
      </w:r>
      <w:r w:rsidR="00CA219D" w:rsidRPr="00EF449D">
        <w:rPr>
          <w:b/>
          <w:sz w:val="28"/>
          <w:szCs w:val="40"/>
          <w:highlight w:val="lightGray"/>
        </w:rPr>
        <w:tab/>
      </w:r>
      <w:r w:rsidR="00CA219D" w:rsidRPr="00EF449D">
        <w:rPr>
          <w:b/>
          <w:sz w:val="28"/>
          <w:szCs w:val="40"/>
          <w:highlight w:val="lightGray"/>
        </w:rPr>
        <w:tab/>
      </w:r>
      <w:r w:rsidR="00CA219D" w:rsidRPr="00EF449D">
        <w:rPr>
          <w:b/>
          <w:sz w:val="28"/>
          <w:szCs w:val="40"/>
          <w:highlight w:val="lightGray"/>
        </w:rPr>
        <w:tab/>
      </w:r>
      <w:r w:rsidR="00CA219D" w:rsidRPr="00EF449D">
        <w:rPr>
          <w:b/>
          <w:sz w:val="28"/>
          <w:szCs w:val="40"/>
          <w:highlight w:val="lightGray"/>
        </w:rPr>
        <w:tab/>
      </w:r>
      <w:r w:rsidR="00CA219D" w:rsidRPr="00EF449D">
        <w:rPr>
          <w:b/>
          <w:sz w:val="28"/>
          <w:szCs w:val="40"/>
          <w:highlight w:val="lightGray"/>
        </w:rPr>
        <w:tab/>
      </w:r>
      <w:r w:rsidR="00EF449D">
        <w:rPr>
          <w:b/>
          <w:sz w:val="28"/>
          <w:szCs w:val="40"/>
          <w:highlight w:val="lightGray"/>
        </w:rPr>
        <w:t xml:space="preserve">           </w:t>
      </w:r>
      <w:r w:rsidR="00CA219D" w:rsidRPr="00EF449D">
        <w:rPr>
          <w:b/>
          <w:sz w:val="28"/>
          <w:szCs w:val="40"/>
          <w:highlight w:val="lightGray"/>
        </w:rPr>
        <w:tab/>
        <w:t xml:space="preserve">       </w:t>
      </w:r>
      <w:r w:rsidR="00CA219D" w:rsidRPr="00EF449D">
        <w:rPr>
          <w:b/>
          <w:color w:val="BFBFBF" w:themeColor="background1" w:themeShade="BF"/>
          <w:sz w:val="28"/>
          <w:szCs w:val="40"/>
          <w:highlight w:val="lightGray"/>
        </w:rPr>
        <w:t>.</w:t>
      </w:r>
    </w:p>
    <w:p w:rsidR="00CA219D" w:rsidRPr="00CA219D" w:rsidRDefault="00CA219D" w:rsidP="00CA219D">
      <w:pPr>
        <w:pStyle w:val="ListParagraph"/>
        <w:ind w:left="360"/>
        <w:rPr>
          <w:b/>
          <w:sz w:val="28"/>
          <w:szCs w:val="40"/>
        </w:rPr>
      </w:pPr>
    </w:p>
    <w:p w:rsidR="00EF449D" w:rsidRPr="00EF449D" w:rsidRDefault="00CA219D" w:rsidP="00CA219D">
      <w:pPr>
        <w:pStyle w:val="ListParagraph"/>
        <w:numPr>
          <w:ilvl w:val="0"/>
          <w:numId w:val="4"/>
        </w:numPr>
        <w:ind w:left="360"/>
        <w:rPr>
          <w:b/>
          <w:sz w:val="28"/>
          <w:szCs w:val="40"/>
        </w:rPr>
      </w:pPr>
      <w:r w:rsidRPr="00CA219D">
        <w:rPr>
          <w:b/>
          <w:sz w:val="28"/>
          <w:szCs w:val="40"/>
        </w:rPr>
        <w:t>Secure Sign Up and Log In:</w:t>
      </w:r>
      <w:r w:rsidRPr="00CA219D">
        <w:rPr>
          <w:b/>
          <w:sz w:val="28"/>
          <w:szCs w:val="40"/>
        </w:rPr>
        <w:br/>
      </w:r>
      <w:r w:rsidRPr="00CA219D">
        <w:rPr>
          <w:sz w:val="28"/>
          <w:szCs w:val="40"/>
        </w:rPr>
        <w:t xml:space="preserve">Completely secure Sign up with storing user credentials in </w:t>
      </w:r>
      <w:r w:rsidRPr="00EF449D">
        <w:rPr>
          <w:b/>
          <w:i/>
          <w:sz w:val="28"/>
          <w:szCs w:val="40"/>
        </w:rPr>
        <w:t>Binary File Format</w:t>
      </w:r>
      <w:r w:rsidRPr="00CA219D">
        <w:rPr>
          <w:sz w:val="28"/>
          <w:szCs w:val="40"/>
        </w:rPr>
        <w:t xml:space="preserve"> which is unreadable by human.</w:t>
      </w:r>
      <w:r w:rsidR="00EF449D" w:rsidRPr="00EF449D">
        <w:rPr>
          <w:b/>
          <w:i/>
          <w:sz w:val="28"/>
          <w:szCs w:val="40"/>
        </w:rPr>
        <w:t xml:space="preserve"> No duplication in Usernames.</w:t>
      </w:r>
      <w:r w:rsidR="00EF449D">
        <w:rPr>
          <w:sz w:val="28"/>
          <w:szCs w:val="40"/>
        </w:rPr>
        <w:br/>
      </w:r>
    </w:p>
    <w:p w:rsidR="00EF449D" w:rsidRPr="00EF449D" w:rsidRDefault="00EF449D" w:rsidP="00CA219D">
      <w:pPr>
        <w:pStyle w:val="ListParagraph"/>
        <w:numPr>
          <w:ilvl w:val="0"/>
          <w:numId w:val="4"/>
        </w:numPr>
        <w:ind w:left="360"/>
        <w:rPr>
          <w:b/>
          <w:sz w:val="28"/>
          <w:szCs w:val="40"/>
        </w:rPr>
      </w:pPr>
      <w:r w:rsidRPr="00EF449D">
        <w:rPr>
          <w:b/>
          <w:i/>
          <w:sz w:val="28"/>
          <w:szCs w:val="40"/>
        </w:rPr>
        <w:t>Text File Report Generation</w:t>
      </w:r>
      <w:r>
        <w:rPr>
          <w:b/>
          <w:sz w:val="28"/>
          <w:szCs w:val="40"/>
        </w:rPr>
        <w:t xml:space="preserve"> </w:t>
      </w:r>
      <w:r>
        <w:rPr>
          <w:sz w:val="28"/>
          <w:szCs w:val="40"/>
        </w:rPr>
        <w:t>which user can use for any purpose like printing or storing as backup.</w:t>
      </w:r>
      <w:r>
        <w:rPr>
          <w:sz w:val="28"/>
          <w:szCs w:val="40"/>
        </w:rPr>
        <w:br/>
      </w:r>
      <w:r>
        <w:rPr>
          <w:b/>
          <w:sz w:val="28"/>
          <w:szCs w:val="40"/>
        </w:rPr>
        <w:t xml:space="preserve"> </w:t>
      </w:r>
    </w:p>
    <w:p w:rsidR="00CA219D" w:rsidRPr="00CA219D" w:rsidRDefault="00EF449D" w:rsidP="00CA219D">
      <w:pPr>
        <w:pStyle w:val="ListParagraph"/>
        <w:numPr>
          <w:ilvl w:val="0"/>
          <w:numId w:val="4"/>
        </w:numPr>
        <w:ind w:left="360"/>
        <w:rPr>
          <w:b/>
          <w:sz w:val="28"/>
          <w:szCs w:val="40"/>
        </w:rPr>
      </w:pPr>
      <w:r w:rsidRPr="00EF449D">
        <w:rPr>
          <w:b/>
          <w:i/>
          <w:sz w:val="28"/>
          <w:szCs w:val="40"/>
        </w:rPr>
        <w:t>Summary Graphs</w:t>
      </w:r>
      <w:r>
        <w:rPr>
          <w:sz w:val="28"/>
          <w:szCs w:val="40"/>
        </w:rPr>
        <w:t xml:space="preserve"> and </w:t>
      </w:r>
      <w:r w:rsidRPr="00EF449D">
        <w:rPr>
          <w:b/>
          <w:i/>
          <w:sz w:val="28"/>
          <w:szCs w:val="40"/>
        </w:rPr>
        <w:t>Percentage Analysis</w:t>
      </w:r>
      <w:r>
        <w:rPr>
          <w:sz w:val="28"/>
          <w:szCs w:val="40"/>
        </w:rPr>
        <w:t xml:space="preserve"> to each expense category which makes it easy for user to determine its expenses. </w:t>
      </w:r>
      <w:r w:rsidR="00CA219D" w:rsidRPr="00CA219D">
        <w:rPr>
          <w:sz w:val="28"/>
          <w:szCs w:val="40"/>
        </w:rPr>
        <w:br/>
      </w:r>
    </w:p>
    <w:p w:rsidR="001A6306" w:rsidRPr="00CA219D" w:rsidRDefault="001A6306" w:rsidP="00CA219D">
      <w:pPr>
        <w:pStyle w:val="ListParagraph"/>
        <w:numPr>
          <w:ilvl w:val="0"/>
          <w:numId w:val="4"/>
        </w:numPr>
        <w:ind w:left="360"/>
        <w:rPr>
          <w:b/>
          <w:sz w:val="28"/>
          <w:szCs w:val="40"/>
        </w:rPr>
      </w:pPr>
      <w:r w:rsidRPr="00EF449D">
        <w:rPr>
          <w:b/>
          <w:i/>
          <w:sz w:val="28"/>
          <w:szCs w:val="40"/>
        </w:rPr>
        <w:t>Separate file</w:t>
      </w:r>
      <w:r w:rsidRPr="00CA219D">
        <w:rPr>
          <w:sz w:val="28"/>
          <w:szCs w:val="40"/>
        </w:rPr>
        <w:t xml:space="preserve"> </w:t>
      </w:r>
      <w:r w:rsidR="00CA219D" w:rsidRPr="00CA219D">
        <w:rPr>
          <w:sz w:val="28"/>
          <w:szCs w:val="40"/>
        </w:rPr>
        <w:t xml:space="preserve">to store transactions </w:t>
      </w:r>
      <w:r w:rsidRPr="00CA219D">
        <w:rPr>
          <w:sz w:val="28"/>
          <w:szCs w:val="40"/>
        </w:rPr>
        <w:t>for each user which can’t be accessed without password.</w:t>
      </w:r>
    </w:p>
    <w:p w:rsidR="00CA219D" w:rsidRPr="00CA219D" w:rsidRDefault="00CA219D" w:rsidP="00CA219D">
      <w:pPr>
        <w:pStyle w:val="ListParagraph"/>
        <w:ind w:left="360"/>
        <w:rPr>
          <w:b/>
          <w:sz w:val="28"/>
          <w:szCs w:val="40"/>
        </w:rPr>
      </w:pPr>
    </w:p>
    <w:p w:rsidR="00EF449D" w:rsidRPr="00EF449D" w:rsidRDefault="001A6306" w:rsidP="00EF449D">
      <w:pPr>
        <w:pStyle w:val="ListParagraph"/>
        <w:numPr>
          <w:ilvl w:val="0"/>
          <w:numId w:val="4"/>
        </w:numPr>
        <w:ind w:left="360"/>
        <w:rPr>
          <w:b/>
          <w:sz w:val="28"/>
          <w:szCs w:val="40"/>
        </w:rPr>
      </w:pPr>
      <w:r w:rsidRPr="00CA219D">
        <w:rPr>
          <w:sz w:val="28"/>
          <w:szCs w:val="40"/>
        </w:rPr>
        <w:lastRenderedPageBreak/>
        <w:t xml:space="preserve">Add </w:t>
      </w:r>
      <w:r w:rsidRPr="00EF449D">
        <w:rPr>
          <w:b/>
          <w:i/>
          <w:sz w:val="28"/>
          <w:szCs w:val="40"/>
        </w:rPr>
        <w:t>Incomes/Expenses</w:t>
      </w:r>
      <w:r w:rsidRPr="00CA219D">
        <w:rPr>
          <w:sz w:val="28"/>
          <w:szCs w:val="40"/>
        </w:rPr>
        <w:t xml:space="preserve"> with</w:t>
      </w:r>
      <w:r w:rsidR="00CA219D" w:rsidRPr="00CA219D">
        <w:rPr>
          <w:sz w:val="28"/>
          <w:szCs w:val="40"/>
        </w:rPr>
        <w:t xml:space="preserve"> information such as </w:t>
      </w:r>
      <w:r w:rsidR="00CA219D" w:rsidRPr="00EF449D">
        <w:rPr>
          <w:b/>
          <w:i/>
          <w:sz w:val="28"/>
          <w:szCs w:val="40"/>
        </w:rPr>
        <w:t>Amount, Date</w:t>
      </w:r>
      <w:r w:rsidRPr="00EF449D">
        <w:rPr>
          <w:b/>
          <w:i/>
          <w:sz w:val="28"/>
          <w:szCs w:val="40"/>
        </w:rPr>
        <w:t>,</w:t>
      </w:r>
      <w:r w:rsidR="00CA219D" w:rsidRPr="00EF449D">
        <w:rPr>
          <w:b/>
          <w:i/>
          <w:sz w:val="28"/>
          <w:szCs w:val="40"/>
        </w:rPr>
        <w:t xml:space="preserve"> Payment Method used and C</w:t>
      </w:r>
      <w:r w:rsidRPr="00EF449D">
        <w:rPr>
          <w:b/>
          <w:i/>
          <w:sz w:val="28"/>
          <w:szCs w:val="40"/>
        </w:rPr>
        <w:t>ategory</w:t>
      </w:r>
      <w:r w:rsidRPr="00CA219D">
        <w:rPr>
          <w:sz w:val="28"/>
          <w:szCs w:val="40"/>
        </w:rPr>
        <w:t>.</w:t>
      </w:r>
      <w:r w:rsidR="00EF449D">
        <w:rPr>
          <w:sz w:val="28"/>
          <w:szCs w:val="40"/>
        </w:rPr>
        <w:br/>
      </w:r>
    </w:p>
    <w:p w:rsidR="001A6306" w:rsidRPr="00CA219D" w:rsidRDefault="001A6306" w:rsidP="00CA219D">
      <w:pPr>
        <w:pStyle w:val="ListParagraph"/>
        <w:numPr>
          <w:ilvl w:val="0"/>
          <w:numId w:val="4"/>
        </w:numPr>
        <w:ind w:left="360"/>
        <w:rPr>
          <w:b/>
          <w:sz w:val="28"/>
          <w:szCs w:val="40"/>
        </w:rPr>
      </w:pPr>
      <w:r w:rsidRPr="00EF449D">
        <w:rPr>
          <w:b/>
          <w:i/>
          <w:sz w:val="28"/>
          <w:szCs w:val="40"/>
        </w:rPr>
        <w:t xml:space="preserve">Displays </w:t>
      </w:r>
      <w:r w:rsidR="00EF449D" w:rsidRPr="00EF449D">
        <w:rPr>
          <w:b/>
          <w:i/>
          <w:sz w:val="28"/>
          <w:szCs w:val="40"/>
        </w:rPr>
        <w:t>Final B</w:t>
      </w:r>
      <w:r w:rsidRPr="00EF449D">
        <w:rPr>
          <w:b/>
          <w:i/>
          <w:sz w:val="28"/>
          <w:szCs w:val="40"/>
        </w:rPr>
        <w:t>alance</w:t>
      </w:r>
      <w:r w:rsidRPr="00CA219D">
        <w:rPr>
          <w:sz w:val="28"/>
          <w:szCs w:val="40"/>
        </w:rPr>
        <w:t xml:space="preserve"> in Account</w:t>
      </w:r>
      <w:r w:rsidR="00EF449D">
        <w:rPr>
          <w:sz w:val="28"/>
          <w:szCs w:val="40"/>
        </w:rPr>
        <w:t xml:space="preserve"> after each transaction is made</w:t>
      </w:r>
      <w:r w:rsidRPr="00CA219D">
        <w:rPr>
          <w:sz w:val="28"/>
          <w:szCs w:val="40"/>
        </w:rPr>
        <w:t>.</w:t>
      </w:r>
      <w:r w:rsidR="00EF449D">
        <w:rPr>
          <w:sz w:val="28"/>
          <w:szCs w:val="40"/>
        </w:rPr>
        <w:br/>
      </w:r>
    </w:p>
    <w:p w:rsidR="001A6306" w:rsidRPr="00CA219D" w:rsidRDefault="001A6306" w:rsidP="00EF449D">
      <w:pPr>
        <w:pStyle w:val="ListParagraph"/>
        <w:numPr>
          <w:ilvl w:val="0"/>
          <w:numId w:val="4"/>
        </w:numPr>
        <w:ind w:left="360"/>
        <w:rPr>
          <w:b/>
          <w:sz w:val="28"/>
          <w:szCs w:val="40"/>
        </w:rPr>
      </w:pPr>
      <w:r w:rsidRPr="00EF449D">
        <w:rPr>
          <w:b/>
          <w:i/>
          <w:sz w:val="28"/>
          <w:szCs w:val="40"/>
        </w:rPr>
        <w:t>Displays Transactions List</w:t>
      </w:r>
      <w:r w:rsidRPr="00CA219D">
        <w:rPr>
          <w:sz w:val="28"/>
          <w:szCs w:val="40"/>
        </w:rPr>
        <w:t xml:space="preserve"> </w:t>
      </w:r>
      <w:r w:rsidR="00EF449D">
        <w:rPr>
          <w:sz w:val="28"/>
          <w:szCs w:val="40"/>
        </w:rPr>
        <w:t xml:space="preserve">according to user’s choice as last </w:t>
      </w:r>
      <w:r w:rsidR="00EF449D" w:rsidRPr="00EF449D">
        <w:rPr>
          <w:b/>
          <w:i/>
          <w:sz w:val="28"/>
          <w:szCs w:val="40"/>
        </w:rPr>
        <w:t>7 Days, last Month or Yearly.</w:t>
      </w:r>
      <w:r w:rsidR="00EF449D" w:rsidRPr="00EF449D">
        <w:rPr>
          <w:b/>
          <w:i/>
          <w:sz w:val="28"/>
          <w:szCs w:val="40"/>
        </w:rPr>
        <w:br/>
      </w:r>
    </w:p>
    <w:p w:rsidR="001A6306" w:rsidRPr="0020096B" w:rsidRDefault="005E330B" w:rsidP="00EF449D">
      <w:pPr>
        <w:pStyle w:val="ListParagraph"/>
        <w:numPr>
          <w:ilvl w:val="0"/>
          <w:numId w:val="4"/>
        </w:numPr>
        <w:ind w:left="360"/>
        <w:rPr>
          <w:b/>
          <w:sz w:val="28"/>
          <w:szCs w:val="40"/>
        </w:rPr>
      </w:pPr>
      <w:r w:rsidRPr="00CA219D">
        <w:rPr>
          <w:sz w:val="28"/>
          <w:szCs w:val="40"/>
        </w:rPr>
        <w:t xml:space="preserve">Best and most important feature is that it can be used on a </w:t>
      </w:r>
      <w:r w:rsidRPr="00EF449D">
        <w:rPr>
          <w:b/>
          <w:sz w:val="28"/>
          <w:szCs w:val="40"/>
        </w:rPr>
        <w:t>Public PC</w:t>
      </w:r>
      <w:r w:rsidRPr="00CA219D">
        <w:rPr>
          <w:sz w:val="28"/>
          <w:szCs w:val="40"/>
        </w:rPr>
        <w:t xml:space="preserve"> where each user has its own </w:t>
      </w:r>
      <w:r w:rsidRPr="00EF449D">
        <w:rPr>
          <w:b/>
          <w:i/>
          <w:sz w:val="28"/>
          <w:szCs w:val="40"/>
        </w:rPr>
        <w:t>USERNAME</w:t>
      </w:r>
      <w:r w:rsidRPr="00CA219D">
        <w:rPr>
          <w:sz w:val="28"/>
          <w:szCs w:val="40"/>
        </w:rPr>
        <w:t xml:space="preserve"> and </w:t>
      </w:r>
      <w:r w:rsidRPr="00EF449D">
        <w:rPr>
          <w:b/>
          <w:i/>
          <w:sz w:val="28"/>
          <w:szCs w:val="40"/>
        </w:rPr>
        <w:t>PASSWORD</w:t>
      </w:r>
      <w:r w:rsidRPr="00CA219D">
        <w:rPr>
          <w:sz w:val="28"/>
          <w:szCs w:val="40"/>
        </w:rPr>
        <w:t xml:space="preserve"> and has its own separate file which can’t be accessed without password. </w:t>
      </w:r>
    </w:p>
    <w:p w:rsidR="0020096B" w:rsidRDefault="0020096B" w:rsidP="0020096B">
      <w:pPr>
        <w:rPr>
          <w:b/>
          <w:sz w:val="28"/>
          <w:szCs w:val="40"/>
        </w:rPr>
      </w:pPr>
    </w:p>
    <w:p w:rsidR="0020096B" w:rsidRPr="0020096B" w:rsidRDefault="0020096B" w:rsidP="0020096B">
      <w:pPr>
        <w:rPr>
          <w:b/>
          <w:sz w:val="28"/>
          <w:szCs w:val="40"/>
        </w:rPr>
      </w:pPr>
      <w:r>
        <w:rPr>
          <w:b/>
          <w:sz w:val="30"/>
          <w:szCs w:val="40"/>
          <w:highlight w:val="lightGray"/>
        </w:rPr>
        <w:t>CONSOLE OUTPUT</w:t>
      </w:r>
      <w:r w:rsidRPr="00EF449D">
        <w:rPr>
          <w:b/>
          <w:sz w:val="30"/>
          <w:szCs w:val="40"/>
          <w:highlight w:val="lightGray"/>
        </w:rPr>
        <w:t>:</w:t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  <w:t xml:space="preserve">        </w:t>
      </w:r>
      <w:r w:rsidRPr="0020096B">
        <w:rPr>
          <w:b/>
          <w:color w:val="BFBFBF" w:themeColor="background1" w:themeShade="BF"/>
          <w:sz w:val="30"/>
          <w:szCs w:val="40"/>
          <w:highlight w:val="lightGray"/>
        </w:rPr>
        <w:t>.</w:t>
      </w:r>
    </w:p>
    <w:p w:rsidR="002E3D87" w:rsidRDefault="004E1A93" w:rsidP="00FC3CA5">
      <w:pPr>
        <w:spacing w:after="240" w:line="252" w:lineRule="auto"/>
        <w:ind w:left="0" w:right="0"/>
        <w:jc w:val="center"/>
        <w:rPr>
          <w:sz w:val="32"/>
          <w:szCs w:val="40"/>
        </w:rPr>
      </w:pPr>
      <w:r>
        <w:rPr>
          <w:noProof/>
          <w:sz w:val="32"/>
          <w:szCs w:val="40"/>
          <w:lang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394675</wp:posOffset>
            </wp:positionV>
            <wp:extent cx="5788538" cy="2923953"/>
            <wp:effectExtent l="0" t="0" r="3175" b="0"/>
            <wp:wrapThrough wrapText="bothSides">
              <wp:wrapPolygon edited="0">
                <wp:start x="0" y="0"/>
                <wp:lineTo x="0" y="21394"/>
                <wp:lineTo x="21541" y="21394"/>
                <wp:lineTo x="21541" y="0"/>
                <wp:lineTo x="0" y="0"/>
              </wp:wrapPolygon>
            </wp:wrapThrough>
            <wp:docPr id="4" name="Picture 4" descr="C:\Users\MABM\Documents\Visual Studio 2010\Projects\DSA_Term_Project\Debug\DSA_Ter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CF828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538" cy="292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D87" w:rsidRPr="002E3D87" w:rsidRDefault="002E3D87" w:rsidP="002E3D87">
      <w:pPr>
        <w:rPr>
          <w:sz w:val="32"/>
          <w:szCs w:val="40"/>
        </w:rPr>
      </w:pPr>
    </w:p>
    <w:p w:rsidR="002E3D87" w:rsidRDefault="002E3D87" w:rsidP="002E3D87">
      <w:pPr>
        <w:rPr>
          <w:sz w:val="32"/>
          <w:szCs w:val="40"/>
        </w:rPr>
      </w:pPr>
    </w:p>
    <w:p w:rsidR="000D6952" w:rsidRDefault="000D6952" w:rsidP="002E3D87">
      <w:pPr>
        <w:rPr>
          <w:sz w:val="32"/>
          <w:szCs w:val="40"/>
        </w:rPr>
      </w:pPr>
    </w:p>
    <w:p w:rsidR="000D6952" w:rsidRDefault="000D6952" w:rsidP="002E3D87">
      <w:pPr>
        <w:rPr>
          <w:sz w:val="32"/>
          <w:szCs w:val="40"/>
        </w:rPr>
      </w:pPr>
    </w:p>
    <w:p w:rsidR="000D6952" w:rsidRDefault="000D6952" w:rsidP="002E3D87">
      <w:pPr>
        <w:rPr>
          <w:sz w:val="32"/>
          <w:szCs w:val="40"/>
        </w:rPr>
      </w:pPr>
    </w:p>
    <w:p w:rsidR="000D6952" w:rsidRDefault="000D6952" w:rsidP="000D6952">
      <w:pPr>
        <w:jc w:val="center"/>
        <w:rPr>
          <w:sz w:val="32"/>
          <w:szCs w:val="40"/>
        </w:rPr>
      </w:pPr>
      <w:r>
        <w:rPr>
          <w:noProof/>
          <w:sz w:val="32"/>
          <w:szCs w:val="40"/>
          <w:lang w:eastAsia="en-US"/>
        </w:rPr>
        <w:lastRenderedPageBreak/>
        <w:drawing>
          <wp:inline distT="0" distB="0" distL="0" distR="0">
            <wp:extent cx="5869904" cy="2756848"/>
            <wp:effectExtent l="0" t="0" r="0" b="5715"/>
            <wp:docPr id="15" name="Picture 15" descr="C:\Users\MABM\Documents\Visual Studio 2010\Projects\DSA_Term_Project\Debug\DSA_Ter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C1072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932" cy="276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0082" w:rsidRDefault="00B70082" w:rsidP="00FC3CA5">
      <w:pPr>
        <w:tabs>
          <w:tab w:val="left" w:pos="2746"/>
        </w:tabs>
        <w:jc w:val="center"/>
        <w:rPr>
          <w:sz w:val="32"/>
          <w:szCs w:val="40"/>
        </w:rPr>
      </w:pPr>
    </w:p>
    <w:p w:rsidR="00B70082" w:rsidRPr="00B70082" w:rsidRDefault="00B70082" w:rsidP="00B70082">
      <w:pPr>
        <w:rPr>
          <w:sz w:val="32"/>
          <w:szCs w:val="40"/>
        </w:rPr>
      </w:pPr>
    </w:p>
    <w:p w:rsidR="00B70082" w:rsidRDefault="000D6952" w:rsidP="00B70082">
      <w:pPr>
        <w:rPr>
          <w:sz w:val="32"/>
          <w:szCs w:val="40"/>
        </w:rPr>
      </w:pPr>
      <w:r>
        <w:rPr>
          <w:noProof/>
          <w:sz w:val="32"/>
          <w:szCs w:val="40"/>
          <w:lang w:eastAsia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595630</wp:posOffset>
            </wp:positionV>
            <wp:extent cx="5845175" cy="3262630"/>
            <wp:effectExtent l="0" t="0" r="3175" b="0"/>
            <wp:wrapThrough wrapText="bothSides">
              <wp:wrapPolygon edited="0">
                <wp:start x="0" y="0"/>
                <wp:lineTo x="0" y="21440"/>
                <wp:lineTo x="21541" y="21440"/>
                <wp:lineTo x="21541" y="0"/>
                <wp:lineTo x="0" y="0"/>
              </wp:wrapPolygon>
            </wp:wrapThrough>
            <wp:docPr id="9" name="Picture 9" descr="C:\Users\MABM\Documents\Visual Studio 2010\Projects\DSA_Term_Project\Debug\DSA_Ter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8C18C4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082" w:rsidRDefault="000D6952" w:rsidP="00B70082">
      <w:pPr>
        <w:tabs>
          <w:tab w:val="left" w:pos="3466"/>
        </w:tabs>
        <w:rPr>
          <w:sz w:val="32"/>
          <w:szCs w:val="40"/>
        </w:rPr>
      </w:pPr>
      <w:r>
        <w:rPr>
          <w:noProof/>
          <w:sz w:val="32"/>
          <w:szCs w:val="40"/>
          <w:lang w:eastAsia="en-U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-95</wp:posOffset>
            </wp:positionV>
            <wp:extent cx="5988685" cy="3023870"/>
            <wp:effectExtent l="0" t="0" r="0" b="5080"/>
            <wp:wrapThrough wrapText="bothSides">
              <wp:wrapPolygon edited="0">
                <wp:start x="0" y="0"/>
                <wp:lineTo x="0" y="21500"/>
                <wp:lineTo x="21506" y="21500"/>
                <wp:lineTo x="21506" y="0"/>
                <wp:lineTo x="0" y="0"/>
              </wp:wrapPolygon>
            </wp:wrapThrough>
            <wp:docPr id="10" name="Picture 10" descr="C:\Users\MABM\Documents\Visual Studio 2010\Projects\DSA_Term_Project\Debug\DSA_Ter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8C77F5.t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082">
        <w:rPr>
          <w:sz w:val="32"/>
          <w:szCs w:val="40"/>
        </w:rPr>
        <w:tab/>
      </w:r>
      <w:r w:rsidR="00B70082">
        <w:rPr>
          <w:noProof/>
          <w:sz w:val="32"/>
          <w:szCs w:val="40"/>
          <w:lang w:eastAsia="en-US"/>
        </w:rPr>
        <w:drawing>
          <wp:inline distT="0" distB="0" distL="0" distR="0">
            <wp:extent cx="5943600" cy="3002280"/>
            <wp:effectExtent l="0" t="0" r="0" b="7620"/>
            <wp:docPr id="11" name="Picture 11" descr="C:\Users\MABM\Documents\Visual Studio 2010\Projects\DSA_Term_Project\Debug\DSA_Ter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8CD3FA.t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82" w:rsidRDefault="00B70082" w:rsidP="00B70082">
      <w:pPr>
        <w:rPr>
          <w:sz w:val="32"/>
          <w:szCs w:val="40"/>
        </w:rPr>
      </w:pPr>
    </w:p>
    <w:p w:rsidR="00B70082" w:rsidRDefault="00B70082" w:rsidP="00B70082">
      <w:pPr>
        <w:tabs>
          <w:tab w:val="left" w:pos="1909"/>
        </w:tabs>
        <w:rPr>
          <w:sz w:val="32"/>
          <w:szCs w:val="40"/>
        </w:rPr>
      </w:pPr>
      <w:r>
        <w:rPr>
          <w:sz w:val="32"/>
          <w:szCs w:val="40"/>
        </w:rPr>
        <w:lastRenderedPageBreak/>
        <w:tab/>
      </w:r>
      <w:r>
        <w:rPr>
          <w:noProof/>
          <w:sz w:val="32"/>
          <w:szCs w:val="40"/>
          <w:lang w:eastAsia="en-US"/>
        </w:rPr>
        <w:drawing>
          <wp:inline distT="0" distB="0" distL="0" distR="0">
            <wp:extent cx="5943600" cy="3002280"/>
            <wp:effectExtent l="0" t="0" r="0" b="7620"/>
            <wp:docPr id="12" name="Picture 12" descr="C:\Users\MABM\Documents\Visual Studio 2010\Projects\DSA_Term_Project\Debug\DSA_Ter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8C2268.t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82" w:rsidRPr="00B70082" w:rsidRDefault="00B70082" w:rsidP="00B70082">
      <w:pPr>
        <w:rPr>
          <w:sz w:val="32"/>
          <w:szCs w:val="40"/>
        </w:rPr>
      </w:pPr>
    </w:p>
    <w:p w:rsidR="00B70082" w:rsidRDefault="00B70082" w:rsidP="00B70082">
      <w:pPr>
        <w:rPr>
          <w:sz w:val="32"/>
          <w:szCs w:val="40"/>
        </w:rPr>
      </w:pPr>
    </w:p>
    <w:p w:rsidR="00B70082" w:rsidRDefault="00B70082" w:rsidP="00B70082">
      <w:pPr>
        <w:tabs>
          <w:tab w:val="left" w:pos="1457"/>
        </w:tabs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noProof/>
          <w:sz w:val="32"/>
          <w:szCs w:val="40"/>
          <w:lang w:eastAsia="en-US"/>
        </w:rPr>
        <w:drawing>
          <wp:inline distT="0" distB="0" distL="0" distR="0">
            <wp:extent cx="5943600" cy="3002280"/>
            <wp:effectExtent l="0" t="0" r="0" b="7620"/>
            <wp:docPr id="13" name="Picture 13" descr="C:\Users\MABM\Documents\Visual Studio 2010\Projects\DSA_Term_Project\Debug\DSA_Ter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8CA05E.t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82" w:rsidRPr="00B70082" w:rsidRDefault="00B70082" w:rsidP="00B70082">
      <w:pPr>
        <w:rPr>
          <w:sz w:val="32"/>
          <w:szCs w:val="40"/>
        </w:rPr>
      </w:pPr>
    </w:p>
    <w:p w:rsidR="00FC3CA5" w:rsidRDefault="00B70082" w:rsidP="00B70082">
      <w:pPr>
        <w:tabs>
          <w:tab w:val="left" w:pos="1423"/>
        </w:tabs>
        <w:rPr>
          <w:sz w:val="32"/>
          <w:szCs w:val="40"/>
        </w:rPr>
      </w:pPr>
      <w:r>
        <w:rPr>
          <w:sz w:val="32"/>
          <w:szCs w:val="40"/>
        </w:rPr>
        <w:lastRenderedPageBreak/>
        <w:tab/>
      </w:r>
      <w:r>
        <w:rPr>
          <w:noProof/>
          <w:sz w:val="32"/>
          <w:szCs w:val="40"/>
          <w:lang w:eastAsia="en-US"/>
        </w:rPr>
        <w:drawing>
          <wp:inline distT="0" distB="0" distL="0" distR="0">
            <wp:extent cx="5943600" cy="2791460"/>
            <wp:effectExtent l="0" t="0" r="0" b="8890"/>
            <wp:docPr id="14" name="Picture 14" descr="C:\Users\MABM\Documents\Visual Studio 2010\Projects\DSA_Term_Project\Debug\DSA_Ter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8CB759.t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5" w:rsidRPr="00FC3CA5" w:rsidRDefault="00FC3CA5" w:rsidP="00FC3CA5">
      <w:pPr>
        <w:rPr>
          <w:sz w:val="32"/>
          <w:szCs w:val="40"/>
        </w:rPr>
      </w:pPr>
    </w:p>
    <w:p w:rsidR="003861BB" w:rsidRDefault="003861BB" w:rsidP="003861BB">
      <w:pPr>
        <w:tabs>
          <w:tab w:val="center" w:pos="4680"/>
        </w:tabs>
        <w:spacing w:after="240" w:line="252" w:lineRule="auto"/>
        <w:ind w:left="0" w:right="0"/>
        <w:rPr>
          <w:b/>
          <w:sz w:val="32"/>
          <w:szCs w:val="40"/>
        </w:rPr>
      </w:pPr>
      <w:r>
        <w:rPr>
          <w:b/>
          <w:sz w:val="32"/>
          <w:szCs w:val="40"/>
        </w:rPr>
        <w:t>Report Text File Generated</w:t>
      </w:r>
      <w:r>
        <w:rPr>
          <w:b/>
          <w:sz w:val="32"/>
          <w:szCs w:val="40"/>
        </w:rPr>
        <w:t>:</w:t>
      </w:r>
    </w:p>
    <w:p w:rsidR="003861BB" w:rsidRDefault="003861BB" w:rsidP="003861BB">
      <w:pPr>
        <w:tabs>
          <w:tab w:val="center" w:pos="4680"/>
        </w:tabs>
        <w:spacing w:after="240" w:line="252" w:lineRule="auto"/>
        <w:ind w:left="0" w:right="0"/>
        <w:rPr>
          <w:b/>
          <w:sz w:val="32"/>
          <w:szCs w:val="40"/>
        </w:rPr>
      </w:pPr>
      <w:r>
        <w:rPr>
          <w:b/>
          <w:noProof/>
          <w:sz w:val="32"/>
          <w:szCs w:val="40"/>
          <w:lang w:eastAsia="en-US"/>
        </w:rPr>
        <w:drawing>
          <wp:inline distT="0" distB="0" distL="0" distR="0">
            <wp:extent cx="5943600" cy="2915920"/>
            <wp:effectExtent l="0" t="0" r="0" b="0"/>
            <wp:docPr id="5" name="Picture 5" descr="Transactions_Report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481B2.t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5" w:rsidRPr="003861BB" w:rsidRDefault="00FC3CA5" w:rsidP="003861BB">
      <w:pPr>
        <w:tabs>
          <w:tab w:val="left" w:pos="5180"/>
        </w:tabs>
        <w:rPr>
          <w:b/>
          <w:sz w:val="32"/>
          <w:szCs w:val="40"/>
        </w:rPr>
      </w:pPr>
    </w:p>
    <w:p w:rsidR="00FC3CA5" w:rsidRDefault="00FC3CA5" w:rsidP="00FC3CA5">
      <w:pPr>
        <w:rPr>
          <w:sz w:val="32"/>
          <w:szCs w:val="40"/>
        </w:rPr>
      </w:pPr>
    </w:p>
    <w:p w:rsidR="00FC3CA5" w:rsidRDefault="00FC3CA5" w:rsidP="00FC3CA5">
      <w:pPr>
        <w:tabs>
          <w:tab w:val="left" w:pos="8389"/>
        </w:tabs>
        <w:rPr>
          <w:sz w:val="32"/>
          <w:szCs w:val="40"/>
        </w:rPr>
      </w:pPr>
      <w:r>
        <w:rPr>
          <w:sz w:val="32"/>
          <w:szCs w:val="40"/>
        </w:rPr>
        <w:tab/>
      </w:r>
    </w:p>
    <w:p w:rsidR="00FC3CA5" w:rsidRPr="0020096B" w:rsidRDefault="00FC3CA5" w:rsidP="00FC3CA5">
      <w:pPr>
        <w:ind w:left="-90"/>
        <w:rPr>
          <w:b/>
          <w:sz w:val="28"/>
          <w:szCs w:val="40"/>
        </w:rPr>
      </w:pPr>
      <w:r>
        <w:rPr>
          <w:sz w:val="32"/>
          <w:szCs w:val="40"/>
        </w:rPr>
        <w:br w:type="page"/>
      </w:r>
      <w:r>
        <w:rPr>
          <w:b/>
          <w:sz w:val="30"/>
          <w:szCs w:val="40"/>
          <w:highlight w:val="lightGray"/>
        </w:rPr>
        <w:lastRenderedPageBreak/>
        <w:t>APPLICATION CODE</w:t>
      </w:r>
      <w:r w:rsidRPr="00EF449D">
        <w:rPr>
          <w:b/>
          <w:sz w:val="30"/>
          <w:szCs w:val="40"/>
          <w:highlight w:val="lightGray"/>
        </w:rPr>
        <w:t>:</w:t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</w:r>
      <w:r>
        <w:rPr>
          <w:b/>
          <w:sz w:val="30"/>
          <w:szCs w:val="40"/>
          <w:highlight w:val="lightGray"/>
        </w:rPr>
        <w:tab/>
        <w:t xml:space="preserve">        </w:t>
      </w:r>
      <w:r w:rsidRPr="0020096B">
        <w:rPr>
          <w:b/>
          <w:color w:val="BFBFBF" w:themeColor="background1" w:themeShade="BF"/>
          <w:sz w:val="30"/>
          <w:szCs w:val="40"/>
          <w:highlight w:val="lightGray"/>
        </w:rPr>
        <w:t>.</w:t>
      </w:r>
    </w:p>
    <w:p w:rsidR="00FC3CA5" w:rsidRDefault="00FC3CA5" w:rsidP="00FC3CA5">
      <w:pPr>
        <w:tabs>
          <w:tab w:val="center" w:pos="4680"/>
        </w:tabs>
        <w:spacing w:after="240" w:line="252" w:lineRule="auto"/>
        <w:ind w:left="0" w:right="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date.h</w:t>
      </w:r>
      <w:proofErr w:type="spellEnd"/>
      <w:r>
        <w:rPr>
          <w:b/>
          <w:sz w:val="32"/>
          <w:szCs w:val="40"/>
        </w:rPr>
        <w:t xml:space="preserve"> File:</w:t>
      </w:r>
    </w:p>
    <w:p w:rsidR="00FC3CA5" w:rsidRPr="00FC3CA5" w:rsidRDefault="00FC3CA5" w:rsidP="00FC3C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#pragma once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#include&lt;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iostream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using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namespace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class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date  </w:t>
      </w:r>
    </w:p>
    <w:p w:rsidR="00FC3CA5" w:rsidRPr="00FC3CA5" w:rsidRDefault="00FC3CA5" w:rsidP="00FC3C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public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:  </w:t>
      </w:r>
    </w:p>
    <w:p w:rsidR="00FC3CA5" w:rsidRPr="00FC3CA5" w:rsidRDefault="00FC3CA5" w:rsidP="00FC3C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day, month, year;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//date variables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public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:  </w:t>
      </w:r>
    </w:p>
    <w:p w:rsidR="00FC3CA5" w:rsidRPr="00FC3CA5" w:rsidRDefault="00FC3CA5" w:rsidP="00FC3C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date(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getInput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get input date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displayDate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display date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};  </w:t>
      </w:r>
    </w:p>
    <w:p w:rsidR="00FC3CA5" w:rsidRDefault="00FC3CA5" w:rsidP="00FC3CA5">
      <w:pPr>
        <w:tabs>
          <w:tab w:val="center" w:pos="4680"/>
        </w:tabs>
        <w:spacing w:after="240" w:line="252" w:lineRule="auto"/>
        <w:ind w:left="0" w:right="0"/>
        <w:rPr>
          <w:b/>
          <w:sz w:val="32"/>
          <w:szCs w:val="40"/>
        </w:rPr>
      </w:pPr>
      <w:r>
        <w:rPr>
          <w:b/>
          <w:sz w:val="32"/>
          <w:szCs w:val="40"/>
        </w:rPr>
        <w:t>date.cpp File: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date.h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#include&lt;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iostream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using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namespace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date::date(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date::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getInput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"Enter Date:-"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"Day:"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&gt;&gt;day;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"Month:"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&gt;&gt;month;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"Year:"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&gt;&gt;year;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date::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displayDate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&lt;&lt;day&lt;&lt;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"/"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&lt;&lt;month&lt;&lt;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"/"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&lt;&lt;year;  </w:t>
      </w:r>
    </w:p>
    <w:p w:rsidR="00FC3CA5" w:rsidRPr="00FC3CA5" w:rsidRDefault="00FC3CA5" w:rsidP="00FC3C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Default="00FC3CA5" w:rsidP="00FC3CA5">
      <w:pPr>
        <w:tabs>
          <w:tab w:val="center" w:pos="4680"/>
        </w:tabs>
        <w:spacing w:after="240" w:line="252" w:lineRule="auto"/>
        <w:ind w:left="0" w:right="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user.h</w:t>
      </w:r>
      <w:proofErr w:type="spellEnd"/>
      <w:r>
        <w:rPr>
          <w:b/>
          <w:sz w:val="32"/>
          <w:szCs w:val="40"/>
        </w:rPr>
        <w:t xml:space="preserve"> File: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#pragma once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string.h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&lt;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iostream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using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namespace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class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user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public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: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string username, password;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store login credentials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public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: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    user(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getData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get login credentials rom user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string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getUsername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//get username function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string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getPassword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//get password function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};  </w:t>
      </w:r>
    </w:p>
    <w:p w:rsidR="00FC3CA5" w:rsidRDefault="00FC3CA5" w:rsidP="00FC3CA5">
      <w:pPr>
        <w:tabs>
          <w:tab w:val="center" w:pos="4680"/>
        </w:tabs>
        <w:spacing w:after="240" w:line="252" w:lineRule="auto"/>
        <w:ind w:left="0" w:right="0"/>
        <w:rPr>
          <w:b/>
          <w:sz w:val="32"/>
          <w:szCs w:val="40"/>
        </w:rPr>
      </w:pPr>
      <w:r>
        <w:rPr>
          <w:b/>
          <w:sz w:val="32"/>
          <w:szCs w:val="40"/>
        </w:rPr>
        <w:t>user.cpp File: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user.h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"string"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string.h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fstream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&lt;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iostream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using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namespace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user::user(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user::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getData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type)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type==1 )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//log in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bool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checkpoint;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//flag to check credentials accuracy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string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temp_username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//temporary username variable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string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temp_password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//temporary password variable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do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//loop to get input again and again untill correct username is entered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checkpoint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false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//flag set to false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"Enter Username:"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temp_username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//username input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"Enter Password:"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temp_password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//password input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ifstream read_file(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"credentials.txt"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ios::binary);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//read mode file open which contains login credentials of all users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for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;!(read_file.eof());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//no initialization or increment statements because there we only check loop with 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read_file.read(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//reading credentials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((temp_username ==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-&gt;username) &amp;&amp; (temp_password==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-&gt;password))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//it checks either username and password are correct or not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checkpoint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true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//if username and password are entered correctly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(checkpoint ==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false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//if username or password is incorrectly typed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"Incorrect USERNAME or PASSWORD!!! TRY AGAIN"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&lt;&lt;endl&lt;&lt;endl;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read_file.close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close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        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while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(checkpoint ==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false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//let it get input from user unless correct username and password is entered (i.e. checkpoint=true)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(checkpoint ==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true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//condition when username and password are correctly typed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-&gt;username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temp_username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//stores username 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-&gt;password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temp_password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//stores password 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type == 2)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//sign up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bool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checkpoint;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//flag to check credentials uniqueness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string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temp_username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//stores username temporarily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string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temp_password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//stores password temporarily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do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//asks user for username and password untill he enters unique username(i.e. no two users can have similar usernames)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checkpoint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true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//set flag to false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"Enter Username:"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temp_username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//username input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"Enter Password:"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temp_password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//password input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ifstream read_file(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"credentials.txt"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ios::binary);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open read mode to check either entered username is already registered or not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for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;!(read_file.eof());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//checks for EOF, no intialization or increment statements necassary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read_file.read(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//reads object from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(temp_username ==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-&gt;username)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//if entered username is registered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"USERNAME Already Found!!! TRY AGAIN"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&lt;&lt;endl&lt;&lt;endl;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checkpoint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false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//set flag to true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break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read_file.close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close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while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(checkpoint ==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false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//continues loop till checkpoint is false (i.e. username already registered)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(checkpoint ==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true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//if duplicate username not found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-&gt;username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temp_username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//stores username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-&gt;password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temp_password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//stores password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transaction t;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//transaction class object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t.setZero(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-&gt;username,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-&gt;password);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//this function sets all variables of new user to 0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ofstream write_file(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"credentials.txt"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,ios::binary|ios::app);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write mode open to save new user login information to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write_file.write(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//writes object to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write_file.close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close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        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string user::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getUsername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//get username </w:t>
      </w:r>
      <w:proofErr w:type="spellStart"/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fucntion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return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(username);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string user::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getPassword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//get password function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return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(password);  </w:t>
      </w:r>
    </w:p>
    <w:p w:rsidR="00FC3CA5" w:rsidRPr="00FC3CA5" w:rsidRDefault="00FC3CA5" w:rsidP="00FC3C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Default="00FC3CA5" w:rsidP="00FC3CA5">
      <w:pPr>
        <w:tabs>
          <w:tab w:val="center" w:pos="4680"/>
        </w:tabs>
        <w:spacing w:after="240" w:line="252" w:lineRule="auto"/>
        <w:ind w:left="0" w:right="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transactionNode.h</w:t>
      </w:r>
      <w:proofErr w:type="spellEnd"/>
      <w:r>
        <w:rPr>
          <w:b/>
          <w:sz w:val="32"/>
          <w:szCs w:val="40"/>
        </w:rPr>
        <w:t xml:space="preserve"> File: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string.h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date.h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#pragma once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class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public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: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amount;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//transaction amount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balance;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//final balance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string category;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//type of transaction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string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paymentType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</w:t>
      </w:r>
      <w:proofErr w:type="spellStart"/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paymentType</w:t>
      </w:r>
      <w:proofErr w:type="spellEnd"/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where transaction made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date d;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store date of transaction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*next;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public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: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};  </w:t>
      </w:r>
    </w:p>
    <w:p w:rsidR="00FC3CA5" w:rsidRDefault="00FC3CA5" w:rsidP="00FC3CA5">
      <w:pPr>
        <w:tabs>
          <w:tab w:val="center" w:pos="4680"/>
        </w:tabs>
        <w:spacing w:after="240" w:line="252" w:lineRule="auto"/>
        <w:ind w:left="0" w:right="0"/>
        <w:rPr>
          <w:b/>
          <w:sz w:val="32"/>
          <w:szCs w:val="40"/>
        </w:rPr>
      </w:pPr>
      <w:r>
        <w:rPr>
          <w:b/>
          <w:sz w:val="32"/>
          <w:szCs w:val="40"/>
        </w:rPr>
        <w:t>transactionNode.cpp File:</w:t>
      </w:r>
    </w:p>
    <w:p w:rsidR="00FC3CA5" w:rsidRPr="00FC3CA5" w:rsidRDefault="00FC3CA5" w:rsidP="00FC3CA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string.h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date.h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::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  </w:t>
      </w:r>
    </w:p>
    <w:p w:rsidR="00FC3CA5" w:rsidRPr="00FC3CA5" w:rsidRDefault="00FC3CA5" w:rsidP="00FC3CA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Default="00FC3CA5" w:rsidP="00FC3CA5">
      <w:pPr>
        <w:tabs>
          <w:tab w:val="center" w:pos="4680"/>
        </w:tabs>
        <w:spacing w:after="240" w:line="252" w:lineRule="auto"/>
        <w:ind w:left="0" w:right="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transaction.h</w:t>
      </w:r>
      <w:proofErr w:type="spellEnd"/>
      <w:r>
        <w:rPr>
          <w:b/>
          <w:sz w:val="32"/>
          <w:szCs w:val="40"/>
        </w:rPr>
        <w:t xml:space="preserve"> File: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#pragma once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fstream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date.h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"string"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string.h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&lt;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iostream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using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namespace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class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transaction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public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: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*head;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public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: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transaction(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//constructor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setZero(string username, string password);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//set all values of new user to zero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getAmount(string, string,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//function to get input about transaction details from user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displayTransaction(string);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display transactions  with respect to user's choice time period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finalBalance(string);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display final balance in account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transactionNode* fileToList(string); 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//converts file data to linked list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generateReport(string);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generate textual report of transactions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summary(string);  </w:t>
      </w:r>
    </w:p>
    <w:p w:rsidR="00FC3CA5" w:rsidRPr="00FC3CA5" w:rsidRDefault="00FC3CA5" w:rsidP="00FC3C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};  </w:t>
      </w:r>
    </w:p>
    <w:p w:rsidR="00FC3CA5" w:rsidRDefault="00FC3CA5" w:rsidP="00FC3CA5">
      <w:pPr>
        <w:tabs>
          <w:tab w:val="center" w:pos="4680"/>
        </w:tabs>
        <w:spacing w:after="240" w:line="252" w:lineRule="auto"/>
        <w:ind w:left="0" w:right="0"/>
        <w:rPr>
          <w:b/>
          <w:sz w:val="32"/>
          <w:szCs w:val="40"/>
        </w:rPr>
      </w:pPr>
      <w:r>
        <w:rPr>
          <w:b/>
          <w:sz w:val="32"/>
          <w:szCs w:val="40"/>
        </w:rPr>
        <w:t>transaction.cpp File: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fstream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"string"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conio.h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iomanip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&lt;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stdio.h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&lt;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stdlib.h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&lt;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windows.h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&lt;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iostream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using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namespace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transaction::transaction(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//constructor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head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new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transaction::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setZero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(string username, string password)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head-&gt;amount = 0;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//set to zero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head-&gt;balance = 0;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//set to zero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head-&gt;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d.day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head-&gt;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d.month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head-&gt;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d.year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0;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head-&gt;next = NULL;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//below are empty file creation for new user with its username to store final balance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ofstream username_write(username.c_str(), ios::binary);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write mode open to store final balance 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username_write.write(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*&gt;(head),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(*head));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//writes object to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username_write.close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close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//below are empty file creation for new user with its password to store all transactions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ofstream password_write(password.c_str(), ios::binary);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write mode open to store all transactions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password_write.write(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*&gt;(head),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(*head));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//writes object to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password_write.close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close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transaction::getAmount(string username, string password,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type)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//function to get input from user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type == 1 )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//income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transactionNode *ptr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new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transactionNode;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//node created to add new transaction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temp_amount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//temporary amount storing variable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"Enter Income Amount:"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temp_amount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//income amount input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ifstream username_read(username.c_str(), ios::binary);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open read mode to get final balance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username_read.read(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*&gt;(ptr),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(*ptr));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//reads object from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ptr-&gt;balance = ptr-&gt;balance + temp_amount;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//adds amount to final balance (i.e. updating final balance)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username_read.close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close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ptr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-&gt;amount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temp_amount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//sets amount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cout&lt;&lt;endl&lt;&lt;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"Enter Income Category(e.g. gift, holiday, shopping etc.):"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ptr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-&gt;category;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//transaction type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"Enter Income Payment Method:"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ptr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paymentType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//transaction location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ptr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d.getInput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//date input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ofstream username_write(username.c_str(), ios::binary);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write mode open to write final balance reading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username_write.write(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*&gt;(ptr),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(*ptr));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//writes object to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username_write.close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close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//-----------------------Above is work with username.txt file which only has 1 record for final balance------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//-----------------------Below is work with password.txt file which contains transactions list------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ofstream password_write(password.c_str(), ios::binary|ios::app);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write mode open to write transactions details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password_write.write(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*&gt;(ptr),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(*ptr));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//writes object to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password_write.close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close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(type ==2)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//expense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transactionNode *ptr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new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transactionNode;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//node created to add new transaction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temp_amount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//temporary amount storing variable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"Enter Expense Amount:"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temp_amount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//expense amount input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temp_amount = (temp_amount * (-1));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//set debit amount to -ve so that when all transactions are displayed user could identify which one is income and which one is expense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        ifstream username_read(username.c_str(), ios::binary);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read mode open to get final balance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username_read.read(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*&gt;(ptr),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(*ptr));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//reads object form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ptr-&gt;balance = ptr-&gt;balance + temp_amount;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//adds amount to final balance (i.e. updates final balance)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username_read.close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close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ptr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-&gt;amount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temp_amount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//amount set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cout&lt;&lt;endl&lt;&lt;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"Enter Exoense Category(e.g. gift, holiday, shopping etc.):"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ptr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-&gt;category;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//gets transaction type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"Enter Expense Payment Method:"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ptr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paymentType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//gets transaction location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ptr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d.getInput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//gets date input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ofstream username_write(username.c_str(), ios::binary);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write mode open to store final balance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username_write.write(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*&gt;(ptr),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(*ptr));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//writes object to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username_write.close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close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//-----------------------Above is work with username.txt file which only has 1 record for final balance------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//-----------------------Below is work with password.txt file which contains transactions list---------------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ofstream password_write(password.c_str(), ios::binary|ios::app);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write mode open to store transaction details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password_write.write(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*&gt;(ptr),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(*ptr));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//writes object to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password_write.close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close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transaction::finalBalance(string filename)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display final balance in account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ptr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new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ifstream file_read(filename.c_str(), ios::binary);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read mode open to read final balance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file_read.read(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*&gt;(ptr),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(*ptr));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//reads object form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"Account Balance: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ptr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-&gt;balance&lt;&lt;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file_read.close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close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transactionNode* transaction::fileToList(string filename)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//converts file data to linked list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ptr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new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*temp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new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*list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new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    ifstream file_read(filename.c_str(), ios::binary);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read mode open to read transactions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file_read.read(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*&gt;(ptr),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(*ptr));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//reads object form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temp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ptr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list = temp;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while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(!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file_read.eof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())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file_read.read(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reinterpret_cast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char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*&gt;(ptr),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sizeof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(*ptr));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//reads object form file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temp-&gt;next = ptr;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//connecting each file read data (node) to linked list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ptr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new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temp = temp-&gt;next;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temp-&gt;next = NULL;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return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list;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transaction::displayTransaction(string filename)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display transactions  with respect to user's choice time period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duration;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"Select Time Period"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"1. Last 7 Days."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"2. Last Month."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"3. Last 6 Months."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"4. All."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&gt;&gt;duration;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system(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"CLS"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cout&lt;&lt;endl&lt;&lt;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HANDLE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GetStdHandle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(STD_OUTPUT_HANDLE);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BACKGROUND_RED |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BACKGROUND_GREEN |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BACKGROUND_BLUE 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std::cout 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    B A H R I A - U N I V E R S I T Y - S P E N D I N G - T R A C K E R     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FOREGROUND_RED |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FOREGROUND_GREEN |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FOREGROUND_BLUE 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*temp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fileToList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(filename);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setw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(20)&lt;&lt;left&lt;&lt;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"TRANSACTION AMOUNT"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setw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(16)&lt;&lt;left&lt;&lt;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"CATEGORY"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setw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(14)&lt;&lt;left&lt;&lt;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proofErr w:type="spellStart"/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paymentType</w:t>
      </w:r>
      <w:proofErr w:type="spellEnd"/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setw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(18)&lt;&lt;left&lt;&lt;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"FINAL BALANCE"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"DATE"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duration == 1 )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//1 is specified for last 7 days(week)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sevenDay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(temp-&gt;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d.day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 - 7;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thisDay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d.day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//last transaction's day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thisMonth = temp-&gt;d.month;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//last transaction's month 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thisYear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d.year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//last transaction's year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temp = fileToList(filename);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//converts file data to linked list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while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temp-&gt;next != NULL )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temp-&gt;d.day &gt;= sevenDay &amp;&amp; temp-&gt;d.day &lt;= thisDay &amp;&amp; temp-&gt;d.month == thisMonth &amp;&amp; temp-&gt;d.year == thisYear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//condition for last 7 days transactions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&lt;&lt;setw(20)&lt;&lt;left&lt;&lt;temp-&gt;amount&lt;&lt;setw(16)&lt;&lt;left&lt;&lt;temp-&gt;category&lt;&lt;setw(14)&lt;&lt;left&lt;&lt;temp-&gt;paymentType&lt;&lt;setw(18)&lt;&lt;left&lt;&lt;temp-&gt;balance;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d.displayDate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temp = temp-&gt;next;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duration == 2 )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//2 is specified for last 30 days(month)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thirtyDay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(temp-&gt;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d.day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 - 30;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thisDay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d.day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//last transaction's day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thisMonth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d.month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thisYear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d.year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temp = fileToList(filename);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//converts file data to linked list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while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temp-&gt;next != NULL )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temp-&gt;d.day &gt;= thirtyDay &amp;&amp; temp-&gt;d.day &lt;= thisDay &amp;&amp; temp-&gt;d.month == thisMonth &amp;&amp; temp-&gt;d.year == thisYear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//condition for last 30 days transactions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&lt;&lt;setw(20)&lt;&lt;left&lt;&lt;temp-&gt;amount&lt;&lt;setw(16)&lt;&lt;left&lt;&lt;temp-&gt;category&lt;&lt;setw(14)&lt;&lt;left&lt;&lt;temp-&gt;paymentType&lt;&lt;setw(18)&lt;&lt;left&lt;&lt;temp-&gt;balance;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d.displayDate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temp = temp-&gt;next;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duration == 3 )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//3 is specified for last 6 months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month = (temp-&gt;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d.month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 - 6;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</w:t>
      </w:r>
      <w:proofErr w:type="spellStart"/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thisDay</w:t>
      </w:r>
      <w:proofErr w:type="spellEnd"/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temp-&gt;</w:t>
      </w:r>
      <w:proofErr w:type="spellStart"/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d.day</w:t>
      </w:r>
      <w:proofErr w:type="spellEnd"/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//last transaction's day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thisMonth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d.month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thisYear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d.year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temp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fileToList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(filename);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while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temp-&gt;next != NULL )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temp-&gt;d.month &gt;= month &amp;&amp; temp-&gt;d.month &lt;= thisMonth &amp;&amp; temp-&gt;d.year == thisYear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//condition for last year transactions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&lt;&lt;setw(20)&lt;&lt;left&lt;&lt;temp-&gt;amount&lt;&lt;setw(16)&lt;&lt;left&lt;&lt;temp-&gt;category&lt;&lt;setw(14)&lt;&lt;left&lt;&lt;temp-&gt;paymentType&lt;&lt;setw(18)&lt;&lt;left&lt;&lt;temp-&gt;balance;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d.displayDate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temp = temp-&gt;next;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//display all transactions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while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temp-&gt;next != NULL )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&lt;&lt;setw(20)&lt;&lt;left&lt;&lt;temp-&gt;amount&lt;&lt;setw(16)&lt;&lt;left&lt;&lt;temp-&gt;category&lt;&lt;setw(14)&lt;&lt;left&lt;&lt;temp-&gt;paymentType&lt;&lt;setw(18)&lt;&lt;left&lt;&lt;temp-&gt;balance;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temp-&gt;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d.displayDate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temp = temp-&gt;next;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transaction::generateReport( string filename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generate textual report of transactions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transactionNode *temp = fileToList(filename);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//converts file data to linked list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ofstream report_write(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"C:\\Users\\MABM\\Desktop\\Transactions_Report.txt"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write mode open to write report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report_write&lt;&lt;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report_write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report_write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setw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(20)&lt;&lt;left&lt;&lt;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"TRANSACTION AMOUNT"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report_write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setw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(16)&lt;&lt;left&lt;&lt;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"CATEGORY"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report_write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setw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(14)&lt;&lt;left&lt;&lt;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proofErr w:type="spellStart"/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paymentType</w:t>
      </w:r>
      <w:proofErr w:type="spellEnd"/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report_write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setw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(18)&lt;&lt;left&lt;&lt;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"FINAL BALANCE"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report_write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"DATE"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report_write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report_write&lt;&lt;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report_write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while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temp-&gt;next != NULL )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report_write&lt;&lt;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&lt;&lt;setw(20)&lt;&lt;left&lt;&lt;temp-&gt;amount&lt;&lt;setw(16)&lt;&lt;left&lt;&lt;temp-&gt;category&lt;&lt;setw(14)&lt;&lt;left&lt;&lt;temp-&gt;paymentType&lt;&lt;setw(18)&lt;&lt;left&lt;&lt;temp-&gt;balance;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                report_write&lt;&lt;temp-&gt;d.day&lt;&lt;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"/"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&lt;&lt;temp-&gt;d.month&lt;&lt;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"/"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&lt;&lt;temp-&gt;d.year;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report_write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temp = temp-&gt;next;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report_write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report_write&lt;&lt;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"DONE!!! Report Saved To Desktop."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report_write.close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 close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void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transaction::summary(string filename)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//cout&lt;&lt;"================================================================================"&lt;&lt;endl;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//cout&lt;&lt;"                 S     U     M     M     A     R     Y                          "&lt;&lt;endl;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//cout&lt;&lt;"================================================================================"&lt;&lt;endl;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system(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"CLS"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cout&lt;&lt;endl&lt;&lt;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HANDLE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GetStdHandle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(STD_OUTPUT_HANDLE);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BACKGROUND_RED |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BACKGROUND_GREEN |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BACKGROUND_BLUE 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std::cout 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               S     U     M     M     A     R     Y                        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FOREGROUND_RED |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FOREGROUND_GREEN |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FOREGROUND_BLUE 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setw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(10)&lt;&lt;left&lt;&lt;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"CATEGORY"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setw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(3)&lt;&lt;left&lt;&lt;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"%AGE"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cout&lt;&lt;left&lt;&lt;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                          PERCENTAGE GRAPH"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"--------------------------------------------------------------------------------"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transactionNode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*temp1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fileToList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filename 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incomeSum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0;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store sum of incomes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expenseSum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0;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store sum of expenses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while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(temp1-&gt;next != NULL)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(temp1-&gt;amount &gt;= 0)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incomeSum = ( temp1-&gt;amount + incomeSum 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calculate total income of user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amount = ( temp1-&gt;amount * (-1) 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make expense positive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expenseSum = ( amount + expenseSum 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calculate total income of user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temp1 = temp1-&gt;next;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temp1 = fileToList( filename 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//renewing head again to start of linked list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while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temp1-&gt;next != NULL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//loop to make sum of transactions of similar category and then determining their graph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expenseCategory = 0;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calculate sum of the transations of same category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transactionNode *temp2 = fileToList(filename);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//converts file data to list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while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temp2-&gt;next != NULL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//compares each item of list to the remaining list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temp1-&gt;category == temp2-&gt;category &amp;&amp; temp2-&gt;amount &lt; 0 )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//if category is same and expense amount only(amount&gt;0)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expenseCategory = ( expenseCategory + ( -1 * temp2-&gt;amount ) );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temp2 = temp2-&gt;next;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percentage = ( ( (expenseCategory*1.0) / (expenseSum*1.0) ) * 65.0 );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//calculating percentage 65 is just taken on my own choice to make 65 ']' brackets for 100% and vice versa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setw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(10)&lt;&lt;left&lt;&lt;temp1-&gt;category&lt;&lt;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setw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(3)&lt;&lt;left&lt;&lt;percentage&lt;&lt;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"%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while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 percentage )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//displaying ']' brackets according to percentage of expenses of category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percentage--;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"]"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temp1 = temp1-&gt;next;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}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"--------------------------------------------------------------------------------"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"Total Income: 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incomeSum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"Total Expense: 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expenseSum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p w:rsidR="00FC3CA5" w:rsidRDefault="00FC3CA5" w:rsidP="00FC3CA5">
      <w:pPr>
        <w:tabs>
          <w:tab w:val="center" w:pos="4680"/>
        </w:tabs>
        <w:spacing w:after="240" w:line="252" w:lineRule="auto"/>
        <w:ind w:left="0" w:right="0"/>
        <w:rPr>
          <w:b/>
          <w:sz w:val="32"/>
          <w:szCs w:val="40"/>
        </w:rPr>
      </w:pPr>
    </w:p>
    <w:p w:rsidR="00FC3CA5" w:rsidRDefault="00FC3CA5" w:rsidP="00FC3CA5">
      <w:pPr>
        <w:tabs>
          <w:tab w:val="center" w:pos="4680"/>
        </w:tabs>
        <w:spacing w:after="240" w:line="252" w:lineRule="auto"/>
        <w:ind w:left="0" w:right="0"/>
        <w:rPr>
          <w:b/>
          <w:sz w:val="32"/>
          <w:szCs w:val="40"/>
        </w:rPr>
      </w:pPr>
      <w:r>
        <w:rPr>
          <w:b/>
          <w:sz w:val="32"/>
          <w:szCs w:val="40"/>
        </w:rPr>
        <w:lastRenderedPageBreak/>
        <w:t>main.cpp File: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iomanip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&lt;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stdio.h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&lt;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stdlib.h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&lt;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windows.h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transaction.h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user.h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"string"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string.h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conio.h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"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fstream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#include &lt;</w:t>
      </w:r>
      <w:proofErr w:type="spellStart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iostream</w:t>
      </w:r>
      <w:proofErr w:type="spellEnd"/>
      <w:r w:rsidRPr="00FC3CA5">
        <w:rPr>
          <w:rFonts w:ascii="Consolas" w:eastAsia="Times New Roman" w:hAnsi="Consolas" w:cs="Consolas"/>
          <w:color w:val="80808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using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namespace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std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proofErr w:type="spellStart"/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main()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{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system(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"CLS"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cout&lt;&lt;endl&lt;&lt;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HANDLE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GetStdHandle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(STD_OUTPUT_HANDLE);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BACKGROUND_RED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BACKGROUND_GREEN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BACKGROUND_BLUE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std::cout 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    B A H R I A - U N I V E R S I T Y - S P E N D I N G - T R A C K E R     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FOREGROUND_RED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FOREGROUND_GREEN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FOREGROUND_BLUE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int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choice1, choice2, choice3;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//variables to get user choices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user *u;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//pointer to user class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u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new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user;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//user object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transaction *t =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new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transaction;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//dynamic memory allocation to pointer of transaction class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"Enter Mode:"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"1. Log In."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"2. Sign Up."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&gt;&gt;choice1;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//gets mode input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u-&gt;getData(choice1);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//gets login or sign up credentials from user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do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{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system(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"CLS"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cout&lt;&lt;endl&lt;&lt;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HANDLE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=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GetStdHandle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(STD_OUTPUT_HANDLE);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BACKGROUND_RED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BACKGROUND_GREEN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BACKGROUND_BLUE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std::cout 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    B A H R I A - U N I V E R S I T Y - S P E N D I N G - T R A C K E R     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FOREGROUND_RED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                                  FOREGROUND_GREEN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FOREGROUND_BLUE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"Enter Operation:"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"1. Add Income."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"2. Add Expense."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"3. Display Account Balance."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"4. Display All Transactions."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"5. </w:t>
      </w:r>
      <w:proofErr w:type="spellStart"/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Genrate</w:t>
      </w:r>
      <w:proofErr w:type="spellEnd"/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Text File Report."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"6. Show Summary(Graph)."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"7. Exit."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&gt;&gt;choice2;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//gets operation choice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(choice2 == 1)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system(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"CLS"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cout&lt;&lt;endl&lt;&lt;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HANDLE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m_hConsole = GetStdHandle(STD_OUTPUT_HANDLE);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std::cout 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    B A H R I A - U N I V E R S I T Y - S P E N D I N G - T R A C K E R     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t-&gt;getAmount(u-&gt;getUsername(), u-&gt;getPassword(), 1);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//files of the user will be created on its username.txt(final balance) and password.txt(transactions details)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(choice2 == 2)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system(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"CLS"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cout&lt;&lt;endl&lt;&lt;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HANDLE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m_hConsole = GetStdHandle(STD_OUTPUT_HANDLE);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std::cout 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    B A H R I A - U N I V E R S I T Y - S P E N D I N G - T R A C K E R     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t-&gt;getAmount(u-&gt;getUsername(), u-&gt;getPassword(), 2);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//files of the user will be created on its username.txt(final balance) and password.txt(transactions details)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(choice2 == 3)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        {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system(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"CLS"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cout&lt;&lt;endl&lt;&lt;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HANDLE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m_hConsole = GetStdHandle(STD_OUTPUT_HANDLE);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std::cout 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    B A H R I A - U N I V E R S I T Y - S P E N D I N G - T R A C K E R     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t-&gt;finalBalance(u-&gt;getUsername()); </w:t>
      </w:r>
      <w:r w:rsidRPr="00FC3CA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//to display final balance in account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(choice2 == 4)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system(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"CLS"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cout&lt;&lt;endl&lt;&lt;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HANDLE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m_hConsole = GetStdHandle(STD_OUTPUT_HANDLE);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std::cout 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    B A H R I A - U N I V E R S I T Y - S P E N D I N G - T R A C K E R     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t-&gt;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displayTransaction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(u-&gt;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getPassword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(choice2 == 5)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system(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"CLS"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cout&lt;&lt;endl&lt;&lt;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HANDLE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m_hConsole = GetStdHandle(STD_OUTPUT_HANDLE);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std::cout 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    B A H R I A - U N I V E R S I T Y - S P E N D I N G - T R A C K E R     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lastRenderedPageBreak/>
        <w:t>            t-&gt;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generateReport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(u-&gt;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getPassword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(choice2 == 6)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system(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"CLS"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cout&lt;&lt;endl&lt;&lt;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HANDLE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m_hConsole = GetStdHandle(STD_OUTPUT_HANDLE);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std::cout 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    B A H R I A - U N I V E R S I T Y - S P E N D I N G - T R A C K E R     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t-&gt;summary(u-&gt;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getPassword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if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(choice2 == 7)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break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else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{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system(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"CLS"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cout&lt;&lt;endl&lt;&lt;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r w:rsidRPr="00FC3CA5">
        <w:rPr>
          <w:rFonts w:ascii="Consolas" w:eastAsia="Times New Roman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HANDLE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m_hConsole = GetStdHandle(STD_OUTPUT_HANDLE);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BACKGROUND_BLUE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std::cout 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      B A H R I A - U N I V E R S I T Y - S P E N D I N G - T R A C K E R       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SetConsoleTextAttribute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(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m_hConsole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,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FOREGROUND_RED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FOREGROUND_GREEN |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                          FOREGROUND_BLUE 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cout&lt;&lt;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"================================================================================"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&lt;&lt;endl;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"SORRY!!! INVALID CHOICE SELECTED."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  }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"Do you want to do operation again?"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"1. YES."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cout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r w:rsidRPr="00FC3CA5">
        <w:rPr>
          <w:rFonts w:ascii="Consolas" w:eastAsia="Times New Roman" w:hAnsi="Consolas" w:cs="Consolas"/>
          <w:color w:val="0000FF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"2. NO."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&lt;&lt;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endl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cin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&gt;&gt;choice3;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}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r w:rsidRPr="00FC3CA5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while</w:t>
      </w: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(choice3 == 1);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  </w:t>
      </w:r>
    </w:p>
    <w:p w:rsidR="00FC3CA5" w:rsidRPr="00FC3CA5" w:rsidRDefault="00FC3CA5" w:rsidP="00FC3C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    </w:t>
      </w:r>
      <w:proofErr w:type="spellStart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getch</w:t>
      </w:r>
      <w:proofErr w:type="spellEnd"/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();  </w:t>
      </w:r>
    </w:p>
    <w:p w:rsidR="005E330B" w:rsidRPr="000D6952" w:rsidRDefault="00FC3CA5" w:rsidP="000D695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rPr>
          <w:rFonts w:ascii="Consolas" w:eastAsia="Times New Roman" w:hAnsi="Consolas" w:cs="Consolas"/>
          <w:color w:val="5C5C5C"/>
          <w:kern w:val="0"/>
          <w:sz w:val="18"/>
          <w:szCs w:val="18"/>
          <w:lang w:eastAsia="en-US"/>
          <w14:ligatures w14:val="none"/>
        </w:rPr>
      </w:pPr>
      <w:r w:rsidRPr="00FC3CA5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  <w:lang w:eastAsia="en-US"/>
          <w14:ligatures w14:val="none"/>
        </w:rPr>
        <w:t>}  </w:t>
      </w:r>
    </w:p>
    <w:sectPr w:rsidR="005E330B" w:rsidRPr="000D695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084" w:rsidRDefault="005B5084">
      <w:r>
        <w:separator/>
      </w:r>
    </w:p>
    <w:p w:rsidR="005B5084" w:rsidRDefault="005B5084"/>
  </w:endnote>
  <w:endnote w:type="continuationSeparator" w:id="0">
    <w:p w:rsidR="005B5084" w:rsidRDefault="005B5084">
      <w:r>
        <w:continuationSeparator/>
      </w:r>
    </w:p>
    <w:p w:rsidR="005B5084" w:rsidRDefault="005B50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FC3CA5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7-05-2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FC3CA5" w:rsidRDefault="00FC3CA5">
              <w:pPr>
                <w:pStyle w:val="Footer"/>
              </w:pPr>
              <w:r>
                <w:t>5/23/2017</w:t>
              </w:r>
            </w:p>
          </w:tc>
        </w:sdtContent>
      </w:sdt>
      <w:sdt>
        <w:sdtPr>
          <w:alias w:val="Title"/>
          <w:tag w:val=""/>
          <w:id w:val="1374816167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FC3CA5" w:rsidRDefault="00FC3CA5">
              <w:pPr>
                <w:pStyle w:val="Footer"/>
                <w:jc w:val="center"/>
              </w:pPr>
              <w:r>
                <w:t xml:space="preserve">     </w:t>
              </w:r>
            </w:p>
          </w:tc>
        </w:sdtContent>
      </w:sdt>
      <w:tc>
        <w:tcPr>
          <w:tcW w:w="750" w:type="pct"/>
        </w:tcPr>
        <w:p w:rsidR="00FC3CA5" w:rsidRDefault="00FC3CA5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3861BB">
            <w:rPr>
              <w:noProof/>
            </w:rPr>
            <w:t>21</w:t>
          </w:r>
          <w:r>
            <w:fldChar w:fldCharType="end"/>
          </w:r>
        </w:p>
      </w:tc>
    </w:tr>
  </w:tbl>
  <w:p w:rsidR="00FC3CA5" w:rsidRDefault="00FC3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084" w:rsidRDefault="005B5084">
      <w:r>
        <w:separator/>
      </w:r>
    </w:p>
    <w:p w:rsidR="005B5084" w:rsidRDefault="005B5084"/>
  </w:footnote>
  <w:footnote w:type="continuationSeparator" w:id="0">
    <w:p w:rsidR="005B5084" w:rsidRDefault="005B5084">
      <w:r>
        <w:continuationSeparator/>
      </w:r>
    </w:p>
    <w:p w:rsidR="005B5084" w:rsidRDefault="005B50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CA5" w:rsidRDefault="00FC3CA5">
    <w:pPr>
      <w:pStyle w:val="Header"/>
    </w:pPr>
    <w:r>
      <w:t>By M. Anas Baig (01-134152-037)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07966"/>
    <w:multiLevelType w:val="multilevel"/>
    <w:tmpl w:val="0672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25F3C"/>
    <w:multiLevelType w:val="hybridMultilevel"/>
    <w:tmpl w:val="CABAC7E4"/>
    <w:lvl w:ilvl="0" w:tplc="23B89E7E">
      <w:start w:val="1"/>
      <w:numFmt w:val="decimal"/>
      <w:lvlText w:val="%1."/>
      <w:lvlJc w:val="left"/>
      <w:pPr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8F10BD6"/>
    <w:multiLevelType w:val="multilevel"/>
    <w:tmpl w:val="701A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E66DD"/>
    <w:multiLevelType w:val="multilevel"/>
    <w:tmpl w:val="EFE2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65419"/>
    <w:multiLevelType w:val="multilevel"/>
    <w:tmpl w:val="2764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65DE8"/>
    <w:multiLevelType w:val="hybridMultilevel"/>
    <w:tmpl w:val="93F0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E2BEA"/>
    <w:multiLevelType w:val="multilevel"/>
    <w:tmpl w:val="EE12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8684E"/>
    <w:multiLevelType w:val="multilevel"/>
    <w:tmpl w:val="AFF0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171CBE"/>
    <w:multiLevelType w:val="hybridMultilevel"/>
    <w:tmpl w:val="B07C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4578B"/>
    <w:multiLevelType w:val="multilevel"/>
    <w:tmpl w:val="867A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D60AE"/>
    <w:multiLevelType w:val="multilevel"/>
    <w:tmpl w:val="5876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326D1C"/>
    <w:multiLevelType w:val="hybridMultilevel"/>
    <w:tmpl w:val="2236C2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DB84AB4"/>
    <w:multiLevelType w:val="multilevel"/>
    <w:tmpl w:val="3E56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3"/>
  </w:num>
  <w:num w:numId="5">
    <w:abstractNumId w:val="7"/>
  </w:num>
  <w:num w:numId="6">
    <w:abstractNumId w:val="10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1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06"/>
    <w:rsid w:val="000C2331"/>
    <w:rsid w:val="000D6952"/>
    <w:rsid w:val="001A6306"/>
    <w:rsid w:val="0020096B"/>
    <w:rsid w:val="00296644"/>
    <w:rsid w:val="002E3D87"/>
    <w:rsid w:val="00326AAE"/>
    <w:rsid w:val="0033400E"/>
    <w:rsid w:val="00385750"/>
    <w:rsid w:val="003861BB"/>
    <w:rsid w:val="004E1A93"/>
    <w:rsid w:val="00560AB9"/>
    <w:rsid w:val="005B5084"/>
    <w:rsid w:val="005E330B"/>
    <w:rsid w:val="006B57C3"/>
    <w:rsid w:val="008624DF"/>
    <w:rsid w:val="00B70082"/>
    <w:rsid w:val="00CA219D"/>
    <w:rsid w:val="00EC2C9C"/>
    <w:rsid w:val="00EF449D"/>
    <w:rsid w:val="00FA5FAB"/>
    <w:rsid w:val="00FC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C457DA"/>
  <w15:chartTrackingRefBased/>
  <w15:docId w15:val="{3B408BA1-BB22-4BAE-BF47-D6809848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1A6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E330B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E330B"/>
    <w:rPr>
      <w:kern w:val="0"/>
      <w:lang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30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30B"/>
    <w:rPr>
      <w:rFonts w:ascii="Segoe UI" w:hAnsi="Segoe UI" w:cs="Segoe UI"/>
      <w:sz w:val="18"/>
      <w:szCs w:val="18"/>
    </w:rPr>
  </w:style>
  <w:style w:type="character" w:customStyle="1" w:styleId="preprocessor">
    <w:name w:val="preprocessor"/>
    <w:basedOn w:val="DefaultParagraphFont"/>
    <w:rsid w:val="00FC3CA5"/>
  </w:style>
  <w:style w:type="character" w:customStyle="1" w:styleId="keyword">
    <w:name w:val="keyword"/>
    <w:basedOn w:val="DefaultParagraphFont"/>
    <w:rsid w:val="00FC3CA5"/>
  </w:style>
  <w:style w:type="character" w:customStyle="1" w:styleId="datatypes">
    <w:name w:val="datatypes"/>
    <w:basedOn w:val="DefaultParagraphFont"/>
    <w:rsid w:val="00FC3CA5"/>
  </w:style>
  <w:style w:type="character" w:customStyle="1" w:styleId="comment">
    <w:name w:val="comment"/>
    <w:basedOn w:val="DefaultParagraphFont"/>
    <w:rsid w:val="00FC3CA5"/>
  </w:style>
  <w:style w:type="character" w:customStyle="1" w:styleId="string">
    <w:name w:val="string"/>
    <w:basedOn w:val="DefaultParagraphFont"/>
    <w:rsid w:val="00FC3CA5"/>
  </w:style>
  <w:style w:type="paragraph" w:customStyle="1" w:styleId="msonormal0">
    <w:name w:val="msonormal"/>
    <w:basedOn w:val="Normal"/>
    <w:rsid w:val="00FC3CA5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jpe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tmp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BM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55EC51CEFD4C99AFBE815A1ED2D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BA1D9-7F6B-4D09-9F1E-2208187EF7A8}"/>
      </w:docPartPr>
      <w:docPartBody>
        <w:p w:rsidR="009F3463" w:rsidRDefault="00F036FE">
          <w:pPr>
            <w:pStyle w:val="EC55EC51CEFD4C99AFBE815A1ED2D66F"/>
          </w:pPr>
          <w:r>
            <w:t>[company name]</w:t>
          </w:r>
        </w:p>
      </w:docPartBody>
    </w:docPart>
    <w:docPart>
      <w:docPartPr>
        <w:name w:val="BFCCE319A08F4131BF93C0619CEE9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D0EED-88A4-4CC7-AC84-55AD16C3483F}"/>
      </w:docPartPr>
      <w:docPartBody>
        <w:p w:rsidR="009F3463" w:rsidRDefault="00F036FE">
          <w:pPr>
            <w:pStyle w:val="BFCCE319A08F4131BF93C0619CEE914C"/>
          </w:pPr>
          <w: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FE"/>
    <w:rsid w:val="002A4F15"/>
    <w:rsid w:val="00327976"/>
    <w:rsid w:val="009F3463"/>
    <w:rsid w:val="00C5599C"/>
    <w:rsid w:val="00F0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178A40577A4AD3A2DE6FDF1DAD96C1">
    <w:name w:val="05178A40577A4AD3A2DE6FDF1DAD96C1"/>
  </w:style>
  <w:style w:type="paragraph" w:customStyle="1" w:styleId="983FDFDCC7FF4E5890787B547516173F">
    <w:name w:val="983FDFDCC7FF4E5890787B547516173F"/>
  </w:style>
  <w:style w:type="paragraph" w:customStyle="1" w:styleId="A1ED7C30BBF64F5A98A4141505C73063">
    <w:name w:val="A1ED7C30BBF64F5A98A4141505C73063"/>
  </w:style>
  <w:style w:type="paragraph" w:customStyle="1" w:styleId="2C781335E40F47508785B3DE3B270692">
    <w:name w:val="2C781335E40F47508785B3DE3B270692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E22F8EBFDD7C4C62BB4AA8FDBFDD7E85">
    <w:name w:val="E22F8EBFDD7C4C62BB4AA8FDBFDD7E85"/>
  </w:style>
  <w:style w:type="paragraph" w:customStyle="1" w:styleId="D2ADCDA1BE2C41AA9E3BBD1EAC3DD027">
    <w:name w:val="D2ADCDA1BE2C41AA9E3BBD1EAC3DD027"/>
  </w:style>
  <w:style w:type="paragraph" w:customStyle="1" w:styleId="05A2BB3CA02349C3AD823D783A9F971C">
    <w:name w:val="05A2BB3CA02349C3AD823D783A9F971C"/>
  </w:style>
  <w:style w:type="paragraph" w:customStyle="1" w:styleId="F225F4998B1D49229AB826638EF8386D">
    <w:name w:val="F225F4998B1D49229AB826638EF8386D"/>
  </w:style>
  <w:style w:type="paragraph" w:customStyle="1" w:styleId="8CCD23A264D8407E9356C1C0301CA30B">
    <w:name w:val="8CCD23A264D8407E9356C1C0301CA30B"/>
  </w:style>
  <w:style w:type="paragraph" w:customStyle="1" w:styleId="442038B8A2604662AFB36A3E3134C1D5">
    <w:name w:val="442038B8A2604662AFB36A3E3134C1D5"/>
  </w:style>
  <w:style w:type="paragraph" w:customStyle="1" w:styleId="31EC5B84792E4BF49B42D4B2149DF85A">
    <w:name w:val="31EC5B84792E4BF49B42D4B2149DF85A"/>
  </w:style>
  <w:style w:type="paragraph" w:customStyle="1" w:styleId="FF9FF157F5C74EE5ADBB44871CFBBDDE">
    <w:name w:val="FF9FF157F5C74EE5ADBB44871CFBBDDE"/>
  </w:style>
  <w:style w:type="paragraph" w:customStyle="1" w:styleId="EC55EC51CEFD4C99AFBE815A1ED2D66F">
    <w:name w:val="EC55EC51CEFD4C99AFBE815A1ED2D66F"/>
  </w:style>
  <w:style w:type="paragraph" w:customStyle="1" w:styleId="BFCCE319A08F4131BF93C0619CEE914C">
    <w:name w:val="BFCCE319A08F4131BF93C0619CEE9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2017-05-23T00:00:00</PublishDate>
  <Abstract/>
  <CompanyAddress>BS(CS)-4A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130</TotalTime>
  <Pages>1</Pages>
  <Words>5323</Words>
  <Characters>30344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01-134152-037</Company>
  <LinksUpToDate>false</LinksUpToDate>
  <CharactersWithSpaces>35596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Anas Baig</dc:creator>
  <cp:keywords/>
  <cp:lastModifiedBy>01-134152-037</cp:lastModifiedBy>
  <cp:revision>8</cp:revision>
  <dcterms:created xsi:type="dcterms:W3CDTF">2016-12-21T14:18:00Z</dcterms:created>
  <dcterms:modified xsi:type="dcterms:W3CDTF">2017-05-22T23:59:00Z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